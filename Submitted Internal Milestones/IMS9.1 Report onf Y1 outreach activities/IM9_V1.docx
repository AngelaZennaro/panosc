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28DEC" w14:textId="77777777" w:rsidR="00020B57" w:rsidRPr="00020B57" w:rsidRDefault="00020B57" w:rsidP="00020B57">
      <w:pPr>
        <w:pStyle w:val="Heading1"/>
        <w:jc w:val="center"/>
      </w:pPr>
      <w:r w:rsidRPr="00020B57">
        <w:t>IM9.1 – Report on Y1 outreach activities</w:t>
      </w:r>
    </w:p>
    <w:p w14:paraId="599B83AE" w14:textId="77777777" w:rsidR="00020B57" w:rsidRPr="00020B57" w:rsidRDefault="00020B57" w:rsidP="00020B57">
      <w:pPr>
        <w:spacing w:line="288" w:lineRule="auto"/>
        <w:jc w:val="center"/>
        <w:rPr>
          <w:rStyle w:val="SubtleEmphasis"/>
        </w:rPr>
      </w:pPr>
      <w:proofErr w:type="spellStart"/>
      <w:r w:rsidRPr="00020B57">
        <w:rPr>
          <w:rStyle w:val="SubtleEmphasis"/>
        </w:rPr>
        <w:t>January</w:t>
      </w:r>
      <w:proofErr w:type="spellEnd"/>
      <w:r w:rsidRPr="00020B57">
        <w:rPr>
          <w:rStyle w:val="SubtleEmphasis"/>
        </w:rPr>
        <w:t xml:space="preserve"> 2020</w:t>
      </w:r>
    </w:p>
    <w:p w14:paraId="3E178819" w14:textId="77777777" w:rsidR="00020B57" w:rsidRPr="00020B57" w:rsidRDefault="00020B57" w:rsidP="00020B57">
      <w:pPr>
        <w:spacing w:line="288" w:lineRule="auto"/>
        <w:rPr>
          <w:rStyle w:val="SubtleEmphasis"/>
        </w:rPr>
      </w:pPr>
    </w:p>
    <w:p w14:paraId="27CCF16A" w14:textId="77777777" w:rsidR="00020B57" w:rsidRPr="00020B57" w:rsidRDefault="00020B57" w:rsidP="00020B57">
      <w:pPr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 xml:space="preserve">The tools deployed to increase the outreach 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stakeholders include:</w:t>
      </w:r>
    </w:p>
    <w:p w14:paraId="7C562A2C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>Project’s website</w:t>
      </w:r>
    </w:p>
    <w:p w14:paraId="109CE2CF" w14:textId="77777777" w:rsidR="00020B57" w:rsidRPr="00020B57" w:rsidRDefault="00020B57" w:rsidP="00DE4033">
      <w:pPr>
        <w:pStyle w:val="ListParagraph"/>
        <w:numPr>
          <w:ilvl w:val="0"/>
          <w:numId w:val="7"/>
        </w:numPr>
        <w:tabs>
          <w:tab w:val="clear" w:pos="514"/>
          <w:tab w:val="left" w:pos="567"/>
        </w:tabs>
        <w:ind w:left="567" w:hanging="283"/>
        <w:jc w:val="left"/>
        <w:rPr>
          <w:lang w:val="en-GB"/>
        </w:rPr>
      </w:pPr>
      <w:r w:rsidRPr="00020B57">
        <w:rPr>
          <w:lang w:val="en-GB"/>
        </w:rPr>
        <w:t>Social media channels: Twitter: @</w:t>
      </w:r>
      <w:proofErr w:type="spellStart"/>
      <w:r w:rsidRPr="00020B57">
        <w:rPr>
          <w:lang w:val="en-GB"/>
        </w:rPr>
        <w:t>panosc_eu</w:t>
      </w:r>
      <w:proofErr w:type="spellEnd"/>
      <w:r w:rsidRPr="00020B57">
        <w:rPr>
          <w:lang w:val="en-GB"/>
        </w:rPr>
        <w:t xml:space="preserve"> / YouTube: PANOSC EOSC: </w:t>
      </w:r>
      <w:hyperlink r:id="rId8" w:history="1">
        <w:r w:rsidRPr="00020B57">
          <w:rPr>
            <w:rStyle w:val="Hyperlink"/>
            <w:lang w:val="en-GB"/>
          </w:rPr>
          <w:t>https://www.youtube.com/channel/UC7ULx4C4OCbKlpAp0Xtd4wQ</w:t>
        </w:r>
      </w:hyperlink>
      <w:r w:rsidRPr="00020B57">
        <w:rPr>
          <w:lang w:val="en-GB"/>
        </w:rPr>
        <w:t>)</w:t>
      </w:r>
    </w:p>
    <w:p w14:paraId="6DB5C662" w14:textId="77777777" w:rsidR="00020B57" w:rsidRP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 w:rsidRPr="00020B57">
        <w:rPr>
          <w:lang w:val="en-GB"/>
        </w:rPr>
        <w:t xml:space="preserve">Video interviews to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/EOSC stakeholders: </w:t>
      </w:r>
      <w:hyperlink r:id="rId9" w:history="1">
        <w:r w:rsidRPr="00020B57">
          <w:rPr>
            <w:rStyle w:val="Hyperlink"/>
            <w:rFonts w:eastAsia="Times New Roman" w:cs="Times New Roman"/>
          </w:rPr>
          <w:t>https://www.panosc.eu/video/</w:t>
        </w:r>
      </w:hyperlink>
    </w:p>
    <w:p w14:paraId="71889DBA" w14:textId="77777777" w:rsidR="00020B57" w:rsidRDefault="00020B57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events and other targeted events</w:t>
      </w:r>
    </w:p>
    <w:p w14:paraId="3589A271" w14:textId="0E019B02" w:rsidR="00495B10" w:rsidRPr="00020B57" w:rsidRDefault="00495B10" w:rsidP="00020B57">
      <w:pPr>
        <w:pStyle w:val="ListParagraph"/>
        <w:widowControl/>
        <w:numPr>
          <w:ilvl w:val="0"/>
          <w:numId w:val="2"/>
        </w:numPr>
        <w:tabs>
          <w:tab w:val="clear" w:pos="514"/>
        </w:tabs>
        <w:autoSpaceDE/>
        <w:autoSpaceDN/>
        <w:spacing w:line="240" w:lineRule="auto"/>
        <w:ind w:left="567" w:hanging="283"/>
        <w:contextualSpacing/>
        <w:jc w:val="left"/>
        <w:rPr>
          <w:lang w:val="en-GB"/>
        </w:rPr>
      </w:pPr>
      <w:r>
        <w:rPr>
          <w:lang w:val="en-GB"/>
        </w:rPr>
        <w:t>Publication of news and updates about project’s activities and main achievements</w:t>
      </w:r>
    </w:p>
    <w:p w14:paraId="2117D9CA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B0ADF8B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5B2EA412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43B925B9" w14:textId="77777777" w:rsidR="0012263B" w:rsidRDefault="0012263B" w:rsidP="00020B57">
      <w:pPr>
        <w:spacing w:line="288" w:lineRule="auto"/>
        <w:rPr>
          <w:rStyle w:val="SubtleEmphasis"/>
        </w:rPr>
      </w:pPr>
    </w:p>
    <w:p w14:paraId="275938CE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4E510C0" w14:textId="77777777" w:rsidR="00020B57" w:rsidRDefault="00020B57" w:rsidP="00020B57">
      <w:pPr>
        <w:spacing w:line="288" w:lineRule="auto"/>
        <w:rPr>
          <w:rStyle w:val="SubtleEmphasis"/>
        </w:rPr>
      </w:pPr>
    </w:p>
    <w:p w14:paraId="22256FC4" w14:textId="77777777" w:rsidR="00495B10" w:rsidRDefault="00495B10" w:rsidP="00020B57">
      <w:pPr>
        <w:pStyle w:val="BodyText"/>
        <w:spacing w:line="288" w:lineRule="auto"/>
        <w:rPr>
          <w:b/>
          <w:sz w:val="24"/>
          <w:szCs w:val="24"/>
        </w:rPr>
      </w:pPr>
    </w:p>
    <w:p w14:paraId="2B57C799" w14:textId="77777777" w:rsidR="00020B57" w:rsidRPr="00020B57" w:rsidRDefault="00020B57" w:rsidP="00020B57">
      <w:pPr>
        <w:pStyle w:val="BodyText"/>
        <w:spacing w:line="288" w:lineRule="auto"/>
        <w:rPr>
          <w:b/>
          <w:sz w:val="24"/>
          <w:szCs w:val="24"/>
        </w:rPr>
      </w:pPr>
      <w:r w:rsidRPr="00020B57">
        <w:rPr>
          <w:b/>
          <w:sz w:val="24"/>
          <w:szCs w:val="24"/>
        </w:rPr>
        <w:lastRenderedPageBreak/>
        <w:t>Video production for EOSC/</w:t>
      </w:r>
      <w:proofErr w:type="spellStart"/>
      <w:r w:rsidRPr="00020B57">
        <w:rPr>
          <w:b/>
          <w:sz w:val="24"/>
          <w:szCs w:val="24"/>
        </w:rPr>
        <w:t>PaNOSC</w:t>
      </w:r>
      <w:proofErr w:type="spellEnd"/>
      <w:r w:rsidRPr="00020B57">
        <w:rPr>
          <w:b/>
          <w:sz w:val="24"/>
          <w:szCs w:val="24"/>
        </w:rPr>
        <w:t xml:space="preserve"> stakeholders</w:t>
      </w:r>
    </w:p>
    <w:p w14:paraId="6191072F" w14:textId="77777777" w:rsidR="00020B57" w:rsidRPr="00020B57" w:rsidRDefault="00020B57" w:rsidP="00020B57">
      <w:pPr>
        <w:outlineLvl w:val="2"/>
        <w:rPr>
          <w:rFonts w:ascii="Muli Regular" w:eastAsia="Times New Roman" w:hAnsi="Muli Regular" w:cs="Times New Roman"/>
          <w:color w:val="231F20"/>
          <w:lang w:val="en-GB"/>
        </w:rPr>
      </w:pPr>
    </w:p>
    <w:tbl>
      <w:tblPr>
        <w:tblStyle w:val="TableGrid"/>
        <w:tblpPr w:leftFromText="180" w:rightFromText="180" w:vertAnchor="text" w:tblpX="-866" w:tblpY="1"/>
        <w:tblOverlap w:val="never"/>
        <w:tblW w:w="15276" w:type="dxa"/>
        <w:tblLayout w:type="fixed"/>
        <w:tblLook w:val="04A0" w:firstRow="1" w:lastRow="0" w:firstColumn="1" w:lastColumn="0" w:noHBand="0" w:noVBand="1"/>
      </w:tblPr>
      <w:tblGrid>
        <w:gridCol w:w="2376"/>
        <w:gridCol w:w="2552"/>
        <w:gridCol w:w="5969"/>
        <w:gridCol w:w="4379"/>
      </w:tblGrid>
      <w:tr w:rsidR="00D00FBE" w:rsidRPr="00020B57" w14:paraId="3290654E" w14:textId="77777777" w:rsidTr="0012263B">
        <w:tc>
          <w:tcPr>
            <w:tcW w:w="2376" w:type="dxa"/>
            <w:shd w:val="clear" w:color="auto" w:fill="98325A"/>
          </w:tcPr>
          <w:p w14:paraId="13CD7550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Video</w:t>
            </w:r>
          </w:p>
        </w:tc>
        <w:tc>
          <w:tcPr>
            <w:tcW w:w="2552" w:type="dxa"/>
            <w:shd w:val="clear" w:color="auto" w:fill="98325A"/>
          </w:tcPr>
          <w:p w14:paraId="4C1A2C5E" w14:textId="124B5339" w:rsidR="00020B57" w:rsidRPr="00020B57" w:rsidRDefault="00020B57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="0012263B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representatives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5969" w:type="dxa"/>
            <w:shd w:val="clear" w:color="auto" w:fill="98325A"/>
          </w:tcPr>
          <w:p w14:paraId="2324F5BB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Promotional Channels</w:t>
            </w:r>
          </w:p>
        </w:tc>
        <w:tc>
          <w:tcPr>
            <w:tcW w:w="4379" w:type="dxa"/>
            <w:shd w:val="clear" w:color="auto" w:fill="98325A"/>
          </w:tcPr>
          <w:p w14:paraId="5BF3C9C5" w14:textId="77777777" w:rsidR="00020B57" w:rsidRPr="00020B57" w:rsidRDefault="00020B57" w:rsidP="00D00FB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Link / VIEWS</w:t>
            </w:r>
          </w:p>
        </w:tc>
      </w:tr>
      <w:tr w:rsidR="00D00FBE" w:rsidRPr="00020B57" w14:paraId="75563D6F" w14:textId="77777777" w:rsidTr="0012263B">
        <w:trPr>
          <w:trHeight w:val="2192"/>
        </w:trPr>
        <w:tc>
          <w:tcPr>
            <w:tcW w:w="2376" w:type="dxa"/>
            <w:vAlign w:val="center"/>
          </w:tcPr>
          <w:p w14:paraId="688B39E6" w14:textId="7777777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“Open Science is the new normal” </w:t>
            </w:r>
            <w:r w:rsidRPr="00C31218">
              <w:rPr>
                <w:rFonts w:ascii="Muli Regular" w:hAnsi="Muli Regular"/>
                <w:bCs/>
                <w:sz w:val="20"/>
                <w:szCs w:val="20"/>
                <w:lang w:val="en-GB"/>
              </w:rPr>
              <w:t>(initiative of EOSC Secretariat)</w:t>
            </w:r>
          </w:p>
        </w:tc>
        <w:tc>
          <w:tcPr>
            <w:tcW w:w="2552" w:type="dxa"/>
          </w:tcPr>
          <w:p w14:paraId="4039213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Gambardella (Rijksmuseum Amsterdam / ESRF user)</w:t>
            </w:r>
          </w:p>
          <w:p w14:paraId="6ABC3410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r w:rsidRPr="00C31218">
              <w:rPr>
                <w:sz w:val="18"/>
                <w:szCs w:val="18"/>
                <w:lang w:val="en-GB"/>
              </w:rPr>
              <w:t>Jonathan Taylor (European Spallation Source)</w:t>
            </w:r>
          </w:p>
          <w:p w14:paraId="51263808" w14:textId="77777777" w:rsidR="00020B57" w:rsidRPr="00C31218" w:rsidRDefault="00020B57" w:rsidP="00D00FBE"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514"/>
                <w:tab w:val="left" w:pos="175"/>
              </w:tabs>
              <w:autoSpaceDE/>
              <w:autoSpaceDN/>
              <w:ind w:left="175" w:right="-108" w:hanging="175"/>
              <w:jc w:val="left"/>
              <w:rPr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5969" w:type="dxa"/>
          </w:tcPr>
          <w:p w14:paraId="42406C2A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>Released at the Research &amp; Innovation Days (Brussels, Sept. 2019)</w:t>
            </w:r>
          </w:p>
          <w:p w14:paraId="3C825841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r w:rsidRPr="00B55E28">
              <w:rPr>
                <w:sz w:val="16"/>
                <w:szCs w:val="16"/>
                <w:lang w:val="en-GB"/>
              </w:rPr>
              <w:t xml:space="preserve">EOSC Secretariat </w:t>
            </w:r>
            <w:proofErr w:type="spellStart"/>
            <w:r w:rsidRPr="00B55E28">
              <w:rPr>
                <w:sz w:val="16"/>
                <w:szCs w:val="16"/>
                <w:lang w:val="en-GB"/>
              </w:rPr>
              <w:t>Youtube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Channel</w:t>
            </w:r>
          </w:p>
          <w:p w14:paraId="6F809D03" w14:textId="77777777" w:rsidR="00020B57" w:rsidRPr="00B55E28" w:rsidRDefault="00020B57" w:rsidP="00D00FBE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175"/>
              </w:tabs>
              <w:autoSpaceDE/>
              <w:autoSpaceDN/>
              <w:ind w:left="175" w:hanging="175"/>
              <w:jc w:val="left"/>
              <w:rPr>
                <w:sz w:val="16"/>
                <w:szCs w:val="16"/>
                <w:lang w:val="en-GB"/>
              </w:rPr>
            </w:pPr>
            <w:proofErr w:type="spellStart"/>
            <w:r w:rsidRPr="00B55E28">
              <w:rPr>
                <w:sz w:val="16"/>
                <w:szCs w:val="16"/>
                <w:lang w:val="en-GB"/>
              </w:rPr>
              <w:t>PaNOSC</w:t>
            </w:r>
            <w:proofErr w:type="spellEnd"/>
            <w:r w:rsidRPr="00B55E28">
              <w:rPr>
                <w:sz w:val="16"/>
                <w:szCs w:val="16"/>
                <w:lang w:val="en-GB"/>
              </w:rPr>
              <w:t xml:space="preserve"> website + Twitter</w:t>
            </w:r>
          </w:p>
        </w:tc>
        <w:tc>
          <w:tcPr>
            <w:tcW w:w="4379" w:type="dxa"/>
          </w:tcPr>
          <w:p w14:paraId="0F02B13D" w14:textId="351A5F7B" w:rsidR="00020B57" w:rsidRPr="00CD6F3E" w:rsidRDefault="00020B57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10" w:history="1">
              <w:r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https://www.youtube.com/watch?v=3HgnIe1Xu8I&amp;t=2s</w:t>
              </w:r>
            </w:hyperlink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r w:rsidR="00CD6F3E" w:rsidRPr="00CD6F3E">
              <w:rPr>
                <w:rFonts w:ascii="Muli Regular" w:hAnsi="Muli Regular"/>
                <w:sz w:val="18"/>
                <w:szCs w:val="18"/>
                <w:lang w:val="en-GB"/>
              </w:rPr>
              <w:t>&gt;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>655 views</w:t>
            </w:r>
          </w:p>
        </w:tc>
      </w:tr>
      <w:tr w:rsidR="00D00FBE" w:rsidRPr="00020B57" w14:paraId="362556A9" w14:textId="77777777" w:rsidTr="0012263B">
        <w:tc>
          <w:tcPr>
            <w:tcW w:w="2376" w:type="dxa"/>
            <w:vAlign w:val="center"/>
          </w:tcPr>
          <w:p w14:paraId="087FC815" w14:textId="77777777" w:rsidR="00020B57" w:rsidRPr="00C31218" w:rsidRDefault="00020B57" w:rsidP="00D00FBE">
            <w:pPr>
              <w:rPr>
                <w:rFonts w:ascii="Muli Regular" w:hAnsi="Muli Regular"/>
                <w:b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on the possible use and benefits of the EOSC for the </w:t>
            </w:r>
            <w:proofErr w:type="spellStart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>PaN</w:t>
            </w:r>
            <w:proofErr w:type="spellEnd"/>
            <w:r w:rsidRPr="00C31218">
              <w:rPr>
                <w:rFonts w:ascii="Muli Regular" w:hAnsi="Muli Regular"/>
                <w:b/>
                <w:sz w:val="20"/>
                <w:szCs w:val="20"/>
                <w:lang w:val="en-GB"/>
              </w:rPr>
              <w:t xml:space="preserve"> community</w:t>
            </w:r>
          </w:p>
        </w:tc>
        <w:tc>
          <w:tcPr>
            <w:tcW w:w="2552" w:type="dxa"/>
          </w:tcPr>
          <w:p w14:paraId="292B91BE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Aljoša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Hafner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(CERIC-ERIC)</w:t>
            </w:r>
          </w:p>
        </w:tc>
        <w:tc>
          <w:tcPr>
            <w:tcW w:w="5969" w:type="dxa"/>
          </w:tcPr>
          <w:p w14:paraId="10F1F81C" w14:textId="07632183" w:rsidR="00B55E28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PaNOSC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website:</w:t>
            </w:r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1" w:history="1">
              <w:r w:rsidR="00B55E2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https://www.panosc.eu/news/interview-with-panosc-computational-physicist-aljosa-hafner-on-the-use-and-benefits-of-the-eosc/</w:t>
              </w:r>
            </w:hyperlink>
            <w:r w:rsid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796AC5E" w14:textId="762D6770" w:rsidR="00B55E28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CERIC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website</w:t>
            </w:r>
            <w:r w:rsidR="00B55E28" w:rsidRPr="00B55E28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2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https://www.ceric-eric.eu/2019/10/08/interview-with-panosc-computational-physicist-aljosa-hafner-on-the-use-and-benefits-of-the-eosc/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FB700D0" w14:textId="1ACDAB74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3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https://www.youtube.com/watch?v=hQfmeMbvRjs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2986C2B5" w14:textId="3993EED6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</w:p>
          <w:p w14:paraId="7B3E60E7" w14:textId="5290D05E" w:rsidR="00B55E28" w:rsidRPr="00B55E28" w:rsidRDefault="00B55E28" w:rsidP="00B55E28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4" w:history="1">
              <w:r w:rsidRPr="00B55E28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</w:t>
              </w:r>
              <w:r w:rsidRPr="00B55E28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1</w:t>
              </w:r>
              <w:r w:rsidRPr="00B55E28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181505137623351296</w:t>
              </w:r>
            </w:hyperlink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782DDC6" w14:textId="31E85865" w:rsidR="00020B57" w:rsidRPr="00B55E28" w:rsidRDefault="00020B57" w:rsidP="00B55E28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CERIC’s </w:t>
            </w: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Linkedin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account + CORDIS</w:t>
            </w:r>
          </w:p>
        </w:tc>
        <w:tc>
          <w:tcPr>
            <w:tcW w:w="4379" w:type="dxa"/>
          </w:tcPr>
          <w:p w14:paraId="2A526625" w14:textId="1115FAA5" w:rsidR="00020B57" w:rsidRPr="00CD6F3E" w:rsidRDefault="00020B57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15" w:history="1">
              <w:r w:rsidRPr="00CD6F3E">
                <w:rPr>
                  <w:rStyle w:val="Hyperlink"/>
                  <w:rFonts w:ascii="Muli Regular" w:hAnsi="Muli Regular"/>
                  <w:sz w:val="18"/>
                  <w:szCs w:val="18"/>
                </w:rPr>
                <w:t>https://www.youtube.com/watch?v=hQfmeMbvRjs&amp;t=10s</w:t>
              </w:r>
            </w:hyperlink>
            <w:r w:rsidR="00CD6F3E" w:rsidRPr="00CD6F3E">
              <w:rPr>
                <w:rFonts w:ascii="Muli Regular" w:hAnsi="Muli Regular"/>
                <w:sz w:val="18"/>
                <w:szCs w:val="18"/>
              </w:rPr>
              <w:t xml:space="preserve"> &gt;</w:t>
            </w:r>
            <w:r w:rsidR="00CD170E" w:rsidRPr="00CD6F3E">
              <w:rPr>
                <w:rFonts w:ascii="Muli Regular" w:hAnsi="Muli Regular"/>
                <w:sz w:val="18"/>
                <w:szCs w:val="18"/>
                <w:lang w:val="en-GB"/>
              </w:rPr>
              <w:t>60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views</w:t>
            </w:r>
          </w:p>
        </w:tc>
      </w:tr>
      <w:tr w:rsidR="00D00FBE" w:rsidRPr="00020B57" w14:paraId="7E970F45" w14:textId="77777777" w:rsidTr="0012263B">
        <w:tc>
          <w:tcPr>
            <w:tcW w:w="2376" w:type="dxa"/>
            <w:vAlign w:val="center"/>
          </w:tcPr>
          <w:p w14:paraId="517A543B" w14:textId="231883F7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Dr.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Gambardella on the advantaged the EOSC could bring to researchers in the field of cultural heritage</w:t>
            </w:r>
          </w:p>
        </w:tc>
        <w:tc>
          <w:tcPr>
            <w:tcW w:w="2552" w:type="dxa"/>
          </w:tcPr>
          <w:p w14:paraId="5CFE362C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Alessa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Gambardella (Rijksmuseum Amsterdam / ESRF user)</w:t>
            </w:r>
          </w:p>
        </w:tc>
        <w:tc>
          <w:tcPr>
            <w:tcW w:w="5969" w:type="dxa"/>
          </w:tcPr>
          <w:p w14:paraId="7CD70603" w14:textId="3C5B3DE2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PaNOSC</w:t>
            </w:r>
            <w:proofErr w:type="spellEnd"/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 xml:space="preserve"> website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hyperlink r:id="rId16" w:history="1">
              <w:r w:rsidR="00D7613D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https://www.panosc.eu/news/video-interview-with-dr-alessa-gambardella-on-the-advantages-of-the-eosc-for-cultural-heritage-science/</w:t>
              </w:r>
            </w:hyperlink>
            <w:r w:rsidR="00D7613D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7545D535" w14:textId="77777777" w:rsidR="00CD170E" w:rsidRDefault="00CD170E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>:</w:t>
            </w:r>
          </w:p>
          <w:p w14:paraId="6B371771" w14:textId="243E5F8D" w:rsidR="00721801" w:rsidRDefault="00721801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https://www.youtube.com/watch?v=1jd_qDorJL4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5F3732D1" w14:textId="0603B57D" w:rsidR="00CD170E" w:rsidRDefault="00020B57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Twitt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>er:</w:t>
            </w:r>
          </w:p>
          <w:p w14:paraId="57563521" w14:textId="6447A597" w:rsidR="00CD170E" w:rsidRDefault="00D7613D" w:rsidP="00D00FBE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1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https://twitter.com/Panosc_eu/status/1196432525444472833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1F710E8D" w14:textId="4AF460F5" w:rsidR="00020B57" w:rsidRPr="00B55E28" w:rsidRDefault="00020B57" w:rsidP="00D00FB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B55E28">
              <w:rPr>
                <w:rFonts w:ascii="Muli Regular" w:hAnsi="Muli Regular"/>
                <w:sz w:val="16"/>
                <w:szCs w:val="16"/>
                <w:lang w:val="en-US"/>
              </w:rPr>
              <w:t>CORDIS</w:t>
            </w:r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19" w:history="1">
              <w:r w:rsidR="00CD170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https://cordis.europa.eu/article/id/411602-video-interview-with-dr-alessa-gambardella-on-the-advantages-the-eosc-could-bring-to-research</w:t>
              </w:r>
            </w:hyperlink>
            <w:r w:rsidR="00CD170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79" w:type="dxa"/>
          </w:tcPr>
          <w:p w14:paraId="1908B867" w14:textId="133D4E7B" w:rsidR="00020B57" w:rsidRPr="00CD6F3E" w:rsidRDefault="00020B57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20" w:history="1">
              <w:r w:rsidRPr="00CD6F3E">
                <w:rPr>
                  <w:rStyle w:val="Hyperlink"/>
                  <w:rFonts w:ascii="Muli Regular" w:hAnsi="Muli Regular"/>
                  <w:sz w:val="18"/>
                  <w:szCs w:val="18"/>
                  <w:lang w:val="en-GB"/>
                </w:rPr>
                <w:t>https://www.youtube.com/watch?v=1jd_qDorJL4&amp;t=1s</w:t>
              </w:r>
            </w:hyperlink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</w:t>
            </w:r>
            <w:r w:rsidR="00CD6F3E" w:rsidRPr="00CD6F3E">
              <w:rPr>
                <w:rFonts w:ascii="Muli Regular" w:hAnsi="Muli Regular"/>
                <w:sz w:val="18"/>
                <w:szCs w:val="18"/>
                <w:lang w:val="en-GB"/>
              </w:rPr>
              <w:t>&gt;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>5</w:t>
            </w:r>
            <w:r w:rsidR="00721801"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9 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>views</w:t>
            </w:r>
          </w:p>
        </w:tc>
      </w:tr>
      <w:tr w:rsidR="00D00FBE" w:rsidRPr="00020B57" w14:paraId="5CB2715C" w14:textId="77777777" w:rsidTr="0012263B">
        <w:trPr>
          <w:trHeight w:val="244"/>
        </w:trPr>
        <w:tc>
          <w:tcPr>
            <w:tcW w:w="2376" w:type="dxa"/>
            <w:vAlign w:val="center"/>
          </w:tcPr>
          <w:p w14:paraId="0431D1B1" w14:textId="21412016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Video of the 1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GB"/>
              </w:rPr>
              <w:t>st</w:t>
            </w: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PaNOSC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annual meeting</w:t>
            </w:r>
          </w:p>
        </w:tc>
        <w:tc>
          <w:tcPr>
            <w:tcW w:w="2552" w:type="dxa"/>
          </w:tcPr>
          <w:p w14:paraId="06461E17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All speakers in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PaNOSC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event (management + WP leaders + invited speakers)</w:t>
            </w:r>
          </w:p>
        </w:tc>
        <w:tc>
          <w:tcPr>
            <w:tcW w:w="5969" w:type="dxa"/>
          </w:tcPr>
          <w:p w14:paraId="05F7C593" w14:textId="15383F9D" w:rsidR="00020B57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="00020B57"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r w:rsidR="000E1A3E">
              <w:t xml:space="preserve"> </w:t>
            </w:r>
            <w:hyperlink r:id="rId21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https://www.panosc.eu/news/another-milestone-reached-with-the-1st-panosc-annual-meeting/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D647FF5" w14:textId="10F64CB7" w:rsidR="000E1A3E" w:rsidRDefault="000E1A3E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YouTube: </w:t>
            </w:r>
            <w:r>
              <w:t xml:space="preserve"> </w:t>
            </w:r>
            <w:hyperlink r:id="rId2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https://www.youtube.com/watch?v=Qtv0ZALcxl0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0D633B66" w14:textId="362427C1" w:rsidR="0012263B" w:rsidRDefault="0012263B" w:rsidP="0012263B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Twitter:</w:t>
            </w:r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C31218">
              <w:t xml:space="preserve"> </w:t>
            </w:r>
            <w:hyperlink r:id="rId23" w:history="1">
              <w:r w:rsidR="00C31218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https://twitter.com/Panosc_eu/status/1197830931337351168</w:t>
              </w:r>
            </w:hyperlink>
            <w:r w:rsidR="00C31218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AFD00F7" w14:textId="52D0EE24" w:rsidR="0012263B" w:rsidRPr="00B55E28" w:rsidRDefault="0012263B" w:rsidP="0012263B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CORDIS:</w:t>
            </w:r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  <w:r w:rsidR="000E1A3E">
              <w:t xml:space="preserve"> </w:t>
            </w:r>
            <w:hyperlink r:id="rId24" w:history="1">
              <w:r w:rsidR="000E1A3E"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https://cordis.europa.eu/article/id/411601-another-milestone-reached-with-the-1st-panosc-annual-meeting/pl</w:t>
              </w:r>
            </w:hyperlink>
            <w:r w:rsidR="000E1A3E"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79" w:type="dxa"/>
          </w:tcPr>
          <w:p w14:paraId="0F481DF8" w14:textId="0B6C1B6B" w:rsidR="00020B57" w:rsidRPr="00CD6F3E" w:rsidRDefault="00020B57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25" w:history="1">
              <w:r w:rsidRPr="00CD6F3E">
                <w:rPr>
                  <w:rStyle w:val="Hyperlink"/>
                  <w:rFonts w:ascii="Muli Regular" w:hAnsi="Muli Regular"/>
                  <w:sz w:val="18"/>
                  <w:szCs w:val="18"/>
                </w:rPr>
                <w:t>https://www.youtube.com/watch?v=Qtv0ZALcxl0&amp;t=12s</w:t>
              </w:r>
            </w:hyperlink>
            <w:r w:rsidR="00CD6F3E" w:rsidRPr="00CD6F3E">
              <w:rPr>
                <w:rFonts w:ascii="Muli Regular" w:hAnsi="Muli Regular"/>
                <w:sz w:val="18"/>
                <w:szCs w:val="18"/>
              </w:rPr>
              <w:t xml:space="preserve"> &gt;</w:t>
            </w:r>
            <w:r w:rsidR="000E1A3E">
              <w:rPr>
                <w:rFonts w:ascii="Muli Regular" w:hAnsi="Muli Regular"/>
                <w:sz w:val="18"/>
                <w:szCs w:val="18"/>
                <w:lang w:val="en-GB"/>
              </w:rPr>
              <w:t>86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views</w:t>
            </w:r>
          </w:p>
        </w:tc>
      </w:tr>
      <w:tr w:rsidR="00D00FBE" w:rsidRPr="00020B57" w14:paraId="0A1BC2C0" w14:textId="77777777" w:rsidTr="0012263B">
        <w:trPr>
          <w:trHeight w:val="244"/>
        </w:trPr>
        <w:tc>
          <w:tcPr>
            <w:tcW w:w="2376" w:type="dxa"/>
            <w:vAlign w:val="center"/>
          </w:tcPr>
          <w:p w14:paraId="44B3AE17" w14:textId="32EA64DD" w:rsidR="00020B57" w:rsidRPr="00C31218" w:rsidRDefault="00020B57" w:rsidP="00D00FBE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Interview with Andy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Götz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about </w:t>
            </w:r>
            <w:proofErr w:type="spellStart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>PaNOSC</w:t>
            </w:r>
            <w:proofErr w:type="spellEnd"/>
            <w:r w:rsidRPr="00C31218">
              <w:rPr>
                <w:rFonts w:ascii="Muli Regular" w:hAnsi="Muli Regular"/>
                <w:b/>
                <w:bCs/>
                <w:sz w:val="20"/>
                <w:szCs w:val="20"/>
                <w:lang w:val="en-GB"/>
              </w:rPr>
              <w:t xml:space="preserve"> and the EOSC</w:t>
            </w:r>
          </w:p>
        </w:tc>
        <w:tc>
          <w:tcPr>
            <w:tcW w:w="2552" w:type="dxa"/>
          </w:tcPr>
          <w:p w14:paraId="3C2A6FC3" w14:textId="77777777" w:rsidR="00020B57" w:rsidRPr="00C31218" w:rsidRDefault="00020B57" w:rsidP="00D00FB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Andy </w:t>
            </w:r>
            <w:proofErr w:type="spellStart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>Götz</w:t>
            </w:r>
            <w:proofErr w:type="spellEnd"/>
            <w:r w:rsidRPr="00C31218">
              <w:rPr>
                <w:rFonts w:ascii="Muli Regular" w:hAnsi="Muli Regular"/>
                <w:sz w:val="18"/>
                <w:szCs w:val="18"/>
                <w:lang w:val="en-GB"/>
              </w:rPr>
              <w:t xml:space="preserve"> (ESRF)</w:t>
            </w:r>
          </w:p>
        </w:tc>
        <w:tc>
          <w:tcPr>
            <w:tcW w:w="5969" w:type="dxa"/>
          </w:tcPr>
          <w:p w14:paraId="170F0FB4" w14:textId="34A8947E" w:rsidR="00721801" w:rsidRDefault="00721801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>W</w:t>
            </w:r>
            <w:r w:rsidR="00020B57" w:rsidRPr="00B55E28">
              <w:rPr>
                <w:rFonts w:ascii="Muli Regular" w:hAnsi="Muli Regular"/>
                <w:sz w:val="16"/>
                <w:szCs w:val="16"/>
                <w:lang w:val="en-US"/>
              </w:rPr>
              <w:t>ebsite</w:t>
            </w: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https://www.panosc.eu/news/interview-with-panosc-coordinator-andy-gotz-on-panosc-contribution-to-the-eosc/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2557EA3" w14:textId="72658C1E" w:rsidR="00721801" w:rsidRDefault="00721801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  <w:lang w:val="en-US"/>
              </w:rPr>
              <w:t>Youtube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: </w:t>
            </w:r>
            <w:hyperlink r:id="rId2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https://www.youtube.com/watch?v=Vn0Gb6nHRyw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330B7903" w14:textId="77777777" w:rsidR="00020B57" w:rsidRDefault="00721801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Twitter: </w:t>
            </w:r>
            <w:hyperlink r:id="rId2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https://twitter.com/Panosc_eu/status/1205127812786663425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  <w:p w14:paraId="430E69A6" w14:textId="0421E288" w:rsidR="00CD6F3E" w:rsidRPr="00CD6F3E" w:rsidRDefault="00CD6F3E" w:rsidP="00721801">
            <w:pPr>
              <w:rPr>
                <w:rFonts w:ascii="Muli Regular" w:hAnsi="Muli Regular"/>
                <w:sz w:val="16"/>
                <w:szCs w:val="16"/>
                <w:lang w:val="en-US"/>
              </w:rPr>
            </w:pPr>
            <w:hyperlink r:id="rId2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US"/>
                </w:rPr>
                <w:t>https://twitter.com/Panosc_eu/status/1205127822571954176</w:t>
              </w:r>
            </w:hyperlink>
            <w:r>
              <w:rPr>
                <w:rFonts w:ascii="Muli Regular" w:hAnsi="Muli Regular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79" w:type="dxa"/>
          </w:tcPr>
          <w:p w14:paraId="3499C4B2" w14:textId="2A3708BE" w:rsidR="00020B57" w:rsidRPr="00CD6F3E" w:rsidRDefault="00020B57" w:rsidP="00CD6F3E">
            <w:pPr>
              <w:rPr>
                <w:rFonts w:ascii="Muli Regular" w:hAnsi="Muli Regular"/>
                <w:sz w:val="18"/>
                <w:szCs w:val="18"/>
                <w:lang w:val="en-GB"/>
              </w:rPr>
            </w:pPr>
            <w:hyperlink r:id="rId30" w:history="1">
              <w:r w:rsidRPr="00CD6F3E">
                <w:rPr>
                  <w:rStyle w:val="Hyperlink"/>
                  <w:rFonts w:ascii="Muli Regular" w:hAnsi="Muli Regular"/>
                  <w:sz w:val="18"/>
                  <w:szCs w:val="18"/>
                </w:rPr>
                <w:t>https://www.youtube.com/watch?v=Vn0Gb6nHRyw</w:t>
              </w:r>
            </w:hyperlink>
            <w:r w:rsidR="00CD6F3E" w:rsidRPr="00CD6F3E">
              <w:rPr>
                <w:rFonts w:ascii="Muli Regular" w:hAnsi="Muli Regular"/>
                <w:sz w:val="18"/>
                <w:szCs w:val="18"/>
              </w:rPr>
              <w:t xml:space="preserve"> &gt;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>4</w:t>
            </w:r>
            <w:r w:rsidR="00721801" w:rsidRPr="00CD6F3E">
              <w:rPr>
                <w:rFonts w:ascii="Muli Regular" w:hAnsi="Muli Regular"/>
                <w:sz w:val="18"/>
                <w:szCs w:val="18"/>
                <w:lang w:val="en-GB"/>
              </w:rPr>
              <w:t>4</w:t>
            </w:r>
            <w:r w:rsidRPr="00CD6F3E">
              <w:rPr>
                <w:rFonts w:ascii="Muli Regular" w:hAnsi="Muli Regular"/>
                <w:sz w:val="18"/>
                <w:szCs w:val="18"/>
                <w:lang w:val="en-GB"/>
              </w:rPr>
              <w:t xml:space="preserve"> views</w:t>
            </w:r>
          </w:p>
        </w:tc>
      </w:tr>
    </w:tbl>
    <w:p w14:paraId="4BCBB922" w14:textId="479B6620" w:rsidR="00020B57" w:rsidRDefault="00020B57" w:rsidP="00CD6F3E">
      <w:pPr>
        <w:outlineLvl w:val="2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CD6F3E" w:rsidRPr="00020B57" w14:paraId="12C665B4" w14:textId="77777777" w:rsidTr="00CD6F3E">
        <w:tc>
          <w:tcPr>
            <w:tcW w:w="15310" w:type="dxa"/>
            <w:gridSpan w:val="4"/>
            <w:shd w:val="clear" w:color="auto" w:fill="98325A"/>
          </w:tcPr>
          <w:p w14:paraId="258FA555" w14:textId="1F9DCD8C" w:rsidR="00CD6F3E" w:rsidRPr="00020B57" w:rsidRDefault="0012263B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 xml:space="preserve"> </w:t>
            </w:r>
            <w:r w:rsidR="00CD6F3E"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EVENTS</w:t>
            </w:r>
          </w:p>
        </w:tc>
      </w:tr>
      <w:tr w:rsidR="00CD6F3E" w:rsidRPr="0012263B" w14:paraId="48706CDD" w14:textId="77777777" w:rsidTr="0012263B">
        <w:tc>
          <w:tcPr>
            <w:tcW w:w="2127" w:type="dxa"/>
            <w:shd w:val="clear" w:color="auto" w:fill="7F7F7F" w:themeFill="text1" w:themeFillTint="80"/>
          </w:tcPr>
          <w:p w14:paraId="0D1D343E" w14:textId="77777777" w:rsidR="00CD6F3E" w:rsidRPr="0012263B" w:rsidRDefault="00CD6F3E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3469D8DC" w14:textId="77777777" w:rsidR="00CD6F3E" w:rsidRPr="0012263B" w:rsidRDefault="00CD6F3E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5BB13B73" w14:textId="0CB67988" w:rsidR="00CD6F3E" w:rsidRPr="0012263B" w:rsidRDefault="0012263B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39428837" w14:textId="77777777" w:rsidR="00CD6F3E" w:rsidRPr="0012263B" w:rsidRDefault="00CD6F3E" w:rsidP="00CD6F3E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91083F" w:rsidRPr="00020B57" w14:paraId="79172306" w14:textId="77777777" w:rsidTr="0012263B">
        <w:trPr>
          <w:trHeight w:val="1101"/>
        </w:trPr>
        <w:tc>
          <w:tcPr>
            <w:tcW w:w="2127" w:type="dxa"/>
            <w:vAlign w:val="center"/>
          </w:tcPr>
          <w:p w14:paraId="1FB37B6D" w14:textId="007946BD" w:rsidR="00020B57" w:rsidRPr="00020B57" w:rsidRDefault="00020B57" w:rsidP="0012263B">
            <w:pPr>
              <w:rPr>
                <w:rFonts w:ascii="Muli Regular" w:hAnsi="Muli Regular"/>
                <w:b/>
                <w:bCs/>
                <w:sz w:val="20"/>
                <w:szCs w:val="20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 xml:space="preserve"> </w:t>
            </w:r>
            <w:r w:rsidR="00CD6F3E">
              <w:rPr>
                <w:rFonts w:ascii="Muli Regular" w:hAnsi="Muli Regular"/>
                <w:b/>
                <w:bCs/>
                <w:sz w:val="20"/>
                <w:szCs w:val="20"/>
              </w:rPr>
              <w:t>k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</w:rPr>
              <w:t>ick-off meeting</w:t>
            </w:r>
          </w:p>
        </w:tc>
        <w:tc>
          <w:tcPr>
            <w:tcW w:w="1843" w:type="dxa"/>
            <w:vAlign w:val="center"/>
          </w:tcPr>
          <w:p w14:paraId="4392BBE5" w14:textId="77777777" w:rsidR="00020B57" w:rsidRPr="00020B57" w:rsidRDefault="00020B57" w:rsidP="0021176A">
            <w:pPr>
              <w:jc w:val="center"/>
              <w:rPr>
                <w:rFonts w:ascii="Muli Regular" w:hAnsi="Muli Regular"/>
                <w:sz w:val="18"/>
                <w:szCs w:val="18"/>
              </w:rPr>
            </w:pPr>
            <w:r w:rsidRPr="00020B57">
              <w:rPr>
                <w:rFonts w:ascii="Muli Regular" w:hAnsi="Muli Regular"/>
                <w:sz w:val="18"/>
                <w:szCs w:val="18"/>
              </w:rPr>
              <w:t xml:space="preserve">15-16 </w:t>
            </w:r>
            <w:proofErr w:type="spellStart"/>
            <w:r w:rsidRPr="00020B57">
              <w:rPr>
                <w:rFonts w:ascii="Muli Regular" w:hAnsi="Muli Regular"/>
                <w:sz w:val="18"/>
                <w:szCs w:val="18"/>
              </w:rPr>
              <w:t>January</w:t>
            </w:r>
            <w:proofErr w:type="spellEnd"/>
            <w:r w:rsidRPr="00020B57">
              <w:rPr>
                <w:rFonts w:ascii="Muli Regular" w:hAnsi="Muli Regular"/>
                <w:sz w:val="18"/>
                <w:szCs w:val="18"/>
              </w:rPr>
              <w:t xml:space="preserve"> 2019 Grenoble – France</w:t>
            </w:r>
          </w:p>
        </w:tc>
        <w:tc>
          <w:tcPr>
            <w:tcW w:w="6237" w:type="dxa"/>
          </w:tcPr>
          <w:p w14:paraId="6F3F1BFA" w14:textId="46906B02" w:rsidR="00020B57" w:rsidRPr="00020B57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  <w:r w:rsidR="00020B57" w:rsidRPr="00020B57"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31" w:history="1">
              <w:r w:rsidR="00020B57"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https://www.panosc.eu/news/h2020-project-panosc-officially-started-to-contribute-making-fair-data-a-reality/</w:t>
              </w:r>
            </w:hyperlink>
          </w:p>
          <w:p w14:paraId="588AF3C3" w14:textId="77777777" w:rsidR="00020B57" w:rsidRDefault="00020B57" w:rsidP="0021176A">
            <w:pPr>
              <w:rPr>
                <w:rFonts w:ascii="Muli Regular" w:hAnsi="Muli Regular"/>
                <w:sz w:val="16"/>
                <w:szCs w:val="16"/>
              </w:rPr>
            </w:pPr>
            <w:r w:rsidRPr="00020B57">
              <w:rPr>
                <w:rFonts w:ascii="Muli Regular" w:hAnsi="Muli Regular"/>
                <w:sz w:val="16"/>
                <w:szCs w:val="16"/>
              </w:rPr>
              <w:t xml:space="preserve">Indico: </w:t>
            </w:r>
            <w:hyperlink r:id="rId32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https://indico.esrf.fr/indico/event/1</w:t>
              </w:r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9</w:t>
              </w:r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</w:rPr>
                <w:t>/</w:t>
              </w:r>
            </w:hyperlink>
            <w:r w:rsidRPr="00020B57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4786498" w14:textId="40F58AE1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3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https://www.ceric-eric.eu/2018/12/17/h2020-project-panosc-officially-started-to-contribute-making-fair-data-a-reality/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57B0AAC" w14:textId="407313C8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ESRF Website: </w:t>
            </w:r>
            <w:hyperlink r:id="rId3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http://www.esrf.eu/home/news/general/content-news/general/h2020-project-panosc-officially-started.html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0C0828E" w14:textId="32CE8D39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ELI Website: </w:t>
            </w:r>
            <w:hyperlink r:id="rId3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https://eli-laser.eu/news/h2020-project-panosc-officially-started-to-contribute-making-fair-data-a-reality/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7053FE7" w14:textId="4EC25C10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EGI Website: </w:t>
            </w:r>
            <w:hyperlink r:id="rId3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https://www.egi.eu/news/h2020-project-panosc-officially-started-to-contribute-making-fair-data-a-reality/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BF2709" w14:textId="200B10B3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ESS Website: </w:t>
            </w:r>
            <w:hyperlink r:id="rId3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https://europeanspallationsource.se/article/2018/12/21/PaNOSC-project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8C5A8C" w14:textId="10EA6F58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Lightsources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Website: </w:t>
            </w:r>
            <w:hyperlink r:id="rId3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https://lightsources.org/2018/12/19/h2020-project-panosc-officially-started/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B087B02" w14:textId="2EC89495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LEAPS Website: </w:t>
            </w:r>
            <w:hyperlink r:id="rId3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https://www.leaps-initiative.eu/news/h2020_project_panosc/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0BDB575" w14:textId="79D1CC24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EIRO Forum Website: </w:t>
            </w:r>
            <w:hyperlink r:id="rId4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https://www.eiroforum.org/feed-items/h2020-project-panosc-officially-started/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FF8EC59" w14:textId="16EF9F58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WBC-RTI.info Website: </w:t>
            </w:r>
            <w:hyperlink r:id="rId4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https://wbc-rti.info/object/news/19675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C559ACC" w14:textId="370313FD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Danube-inco.net website: </w:t>
            </w:r>
            <w:hyperlink r:id="rId4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https://danube-inco.net/object/news/19231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2D7E84" w14:textId="59209647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SNI Portal: </w:t>
            </w:r>
            <w:hyperlink r:id="rId4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https://www.sni-portal.de/en/news/photon-and-neutron-open-science-cloud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6DDBE25" w14:textId="77777777" w:rsidR="0021176A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</w:p>
          <w:p w14:paraId="23AF22AA" w14:textId="77777777" w:rsidR="0021176A" w:rsidRPr="00CD6F3E" w:rsidRDefault="0021176A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4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https://twitter.com/Panosc_eu/status/1075017319288586242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953E96B" w14:textId="70009BE0" w:rsidR="00D34D83" w:rsidRPr="00CD6F3E" w:rsidRDefault="00D34D83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5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https://twitter.com/Panosc_eu/status/1082565529825697792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268CFDE" w14:textId="321E08C2" w:rsidR="00D34D83" w:rsidRPr="00CD6F3E" w:rsidRDefault="00D34D83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6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https://twitter.com/Panosc_eu/status/1085117012295200771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542B871" w14:textId="00FC3BCC" w:rsidR="00D34D83" w:rsidRPr="00D34D83" w:rsidRDefault="00D34D83" w:rsidP="00D34D83">
            <w:pPr>
              <w:rPr>
                <w:rFonts w:ascii="Muli Regular" w:hAnsi="Muli Regular"/>
                <w:sz w:val="16"/>
                <w:szCs w:val="16"/>
              </w:rPr>
            </w:pPr>
            <w:r w:rsidRPr="00CD6F3E">
              <w:rPr>
                <w:rFonts w:ascii="Muli Regular" w:hAnsi="Muli Regular"/>
                <w:sz w:val="16"/>
                <w:szCs w:val="16"/>
              </w:rPr>
              <w:t>RT:</w:t>
            </w:r>
            <w:r w:rsidR="00CD6F3E"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  <w:hyperlink r:id="rId47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https://twitter.com/esrfsynchrotron/status/1085122108928217088</w:t>
              </w:r>
            </w:hyperlink>
            <w:r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D3FF29A" w14:textId="2502669A" w:rsidR="00D34D83" w:rsidRDefault="00CD6F3E" w:rsidP="00CD6F3E">
            <w:pPr>
              <w:rPr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48" w:history="1">
              <w:r w:rsidR="00D34D83" w:rsidRPr="00D34D83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https://twitter.com/esrfsynchrotron/status/1085213929524129793</w:t>
              </w:r>
            </w:hyperlink>
            <w:r w:rsidR="00D34D83" w:rsidRPr="00D34D83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2EE0EA5" w14:textId="18190566" w:rsidR="00D34D83" w:rsidRPr="00CD6F3E" w:rsidRDefault="00D34D83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49" w:history="1">
              <w:r w:rsidRPr="00CD6F3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https://twitter.com/Panosc_eu/status/1085167235776290817</w:t>
              </w:r>
            </w:hyperlink>
            <w:r w:rsidRPr="00CD6F3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213337" w14:textId="1DEF2840" w:rsidR="0021176A" w:rsidRPr="00020B57" w:rsidRDefault="0021176A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5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https://cordis.europa.eu/news/rcn/130504/en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0BB6A651" w14:textId="24458E7B" w:rsidR="00020B57" w:rsidRPr="00D34D83" w:rsidRDefault="00D34D83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are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available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for download </w:t>
            </w:r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on the event’s website on </w:t>
            </w:r>
            <w:proofErr w:type="spellStart"/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51" w:history="1">
              <w:r w:rsidRPr="00D34D83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https://indico.esrf.fr/indico/event/19/timetable/#20190115</w:t>
              </w:r>
            </w:hyperlink>
            <w:r w:rsidRPr="00D34D83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01112E29" w14:textId="77777777" w:rsidTr="0012263B">
        <w:tc>
          <w:tcPr>
            <w:tcW w:w="2127" w:type="dxa"/>
            <w:vAlign w:val="center"/>
          </w:tcPr>
          <w:p w14:paraId="2AD16C69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1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OASYS School</w:t>
            </w:r>
          </w:p>
        </w:tc>
        <w:tc>
          <w:tcPr>
            <w:tcW w:w="1843" w:type="dxa"/>
            <w:vAlign w:val="center"/>
          </w:tcPr>
          <w:p w14:paraId="3F38C432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14-16 May 2019</w:t>
            </w:r>
          </w:p>
          <w:p w14:paraId="7FCB9A03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Grenoble – France</w:t>
            </w:r>
          </w:p>
          <w:p w14:paraId="40E05BDA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</w:p>
        </w:tc>
        <w:tc>
          <w:tcPr>
            <w:tcW w:w="6237" w:type="dxa"/>
          </w:tcPr>
          <w:p w14:paraId="7A30904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Website: </w:t>
            </w:r>
            <w:hyperlink r:id="rId5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https://www.panosc.eu/news/the-esrf-welcomed-the-1st-oasys-school/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41C3569" w14:textId="77777777" w:rsidR="00CD6F3E" w:rsidRDefault="00CD6F3E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CERIC website: </w:t>
            </w:r>
            <w:hyperlink r:id="rId53" w:history="1">
              <w:r w:rsidRPr="00D34D83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https://www.ceric-eric.eu/2019/05/17/available-online-the-training-material-from-the-1st-panosc-oasys-school/</w:t>
              </w:r>
            </w:hyperlink>
          </w:p>
          <w:p w14:paraId="3939BE68" w14:textId="77777777" w:rsidR="00CD6F3E" w:rsidRDefault="00CD6F3E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proofErr w:type="spellStart"/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: </w:t>
            </w:r>
          </w:p>
          <w:p w14:paraId="774A7DA2" w14:textId="77777777" w:rsidR="00CD6F3E" w:rsidRDefault="00CD6F3E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54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https://twitter.com/Panosc_eu/status/1111291503844958209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7FC2B898" w14:textId="77777777" w:rsidR="00CD6F3E" w:rsidRDefault="00CD6F3E" w:rsidP="00CD6F3E">
            <w:pPr>
              <w:rPr>
                <w:rFonts w:ascii="Muli Regular" w:eastAsia="Times New Roman" w:hAnsi="Muli Regular" w:cs="Times New Roman"/>
                <w:sz w:val="16"/>
                <w:szCs w:val="16"/>
              </w:rPr>
            </w:pPr>
            <w:hyperlink r:id="rId55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https://twitter.com/Panosc_eu/status/1130880531116240896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6C308C16" w14:textId="77777777" w:rsidR="00CD6F3E" w:rsidRDefault="00CD6F3E" w:rsidP="00CD6F3E">
            <w:pPr>
              <w:rPr>
                <w:rFonts w:eastAsia="Times New Roman" w:cs="Times New Roman"/>
              </w:rPr>
            </w:pPr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CORDIS: </w:t>
            </w:r>
            <w:hyperlink r:id="rId56" w:history="1">
              <w:r w:rsidRPr="0004567B">
                <w:rPr>
                  <w:rStyle w:val="Hyperlink"/>
                  <w:rFonts w:ascii="Muli Regular" w:eastAsia="Times New Roman" w:hAnsi="Muli Regular" w:cs="Times New Roman"/>
                  <w:sz w:val="16"/>
                  <w:szCs w:val="16"/>
                </w:rPr>
                <w:t>https://cordis.europa.eu/article/id/125660-the-esrf-welcomed-the-1st-oasys-school</w:t>
              </w:r>
            </w:hyperlink>
            <w:r>
              <w:rPr>
                <w:rFonts w:ascii="Muli Regular" w:eastAsia="Times New Roman" w:hAnsi="Muli Regular" w:cs="Times New Roman"/>
                <w:sz w:val="16"/>
                <w:szCs w:val="16"/>
              </w:rPr>
              <w:t xml:space="preserve"> </w:t>
            </w:r>
          </w:p>
          <w:p w14:paraId="1D7B255A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18549CD4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material: </w:t>
            </w:r>
            <w:hyperlink r:id="rId5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https://github.com/oasys-kit/oasys_school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7CEE3A4C" w14:textId="77777777" w:rsidTr="0012263B">
        <w:tc>
          <w:tcPr>
            <w:tcW w:w="2127" w:type="dxa"/>
            <w:vAlign w:val="center"/>
          </w:tcPr>
          <w:p w14:paraId="0B2496C4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kick-off meeting</w:t>
            </w:r>
          </w:p>
        </w:tc>
        <w:tc>
          <w:tcPr>
            <w:tcW w:w="1843" w:type="dxa"/>
            <w:vAlign w:val="center"/>
          </w:tcPr>
          <w:p w14:paraId="15B895B4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 xml:space="preserve">23 </w:t>
            </w: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May 2019</w:t>
            </w:r>
          </w:p>
          <w:p w14:paraId="6553D7B8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Copenhagen – Denmark</w:t>
            </w:r>
          </w:p>
        </w:tc>
        <w:tc>
          <w:tcPr>
            <w:tcW w:w="6237" w:type="dxa"/>
          </w:tcPr>
          <w:p w14:paraId="5C878E50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5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https://www.panosc.eu/news/panosc-wp3-kicked-off-at-the-european-spallation-source/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76B7AC3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5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https://cordis.europa.eu/article/id/125657-panosc-wp3-kicked-off-at-the-european-spallation-source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15173AA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>:</w:t>
            </w:r>
          </w:p>
          <w:p w14:paraId="3CCF1F05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6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https://twitter.com/tostri/status/1131530754549325825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0E5C99F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6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https://twitter.com/Panosc_eu/status/1156505623720341506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A74CB8D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</w:p>
        </w:tc>
        <w:tc>
          <w:tcPr>
            <w:tcW w:w="5103" w:type="dxa"/>
          </w:tcPr>
          <w:p w14:paraId="2DB1C48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Meeting’s minutes: </w:t>
            </w:r>
            <w:hyperlink r:id="rId6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https://github.com/panosc-eu/panosc/blob/master/Work%20Packages/WP3%20Data%20catalogue%20services/Minutes/20190523PaNOSCWP3Kick-OffMeeting.md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7CE3762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5D2F5C21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Tobias Richter on WP3 Metadata Catalogues: </w:t>
            </w:r>
            <w:hyperlink r:id="rId6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https://www.panosc.eu/wp-content/uploads/2019/07/PaNOSC_wp3.pdf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1134ABAA" w14:textId="77777777" w:rsidTr="0012263B">
        <w:tc>
          <w:tcPr>
            <w:tcW w:w="2127" w:type="dxa"/>
            <w:vAlign w:val="center"/>
          </w:tcPr>
          <w:p w14:paraId="5A3F6D6B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WP4 kick-off meeting</w:t>
            </w:r>
          </w:p>
        </w:tc>
        <w:tc>
          <w:tcPr>
            <w:tcW w:w="1843" w:type="dxa"/>
            <w:vAlign w:val="center"/>
          </w:tcPr>
          <w:p w14:paraId="4E558CCB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25-26 June 2019</w:t>
            </w:r>
          </w:p>
          <w:p w14:paraId="4307294E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Schenefeld</w:t>
            </w:r>
            <w:proofErr w:type="spellEnd"/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 xml:space="preserve"> – Germany</w:t>
            </w:r>
          </w:p>
        </w:tc>
        <w:tc>
          <w:tcPr>
            <w:tcW w:w="6237" w:type="dxa"/>
          </w:tcPr>
          <w:p w14:paraId="04C85BD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6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https://www.panosc.eu/news/kick-off-meeting-of-panosc-wp4-hosted-at-euxfel/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5784463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6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https://cordis.europa.eu/article/id/406920-kick-off-meeting-of-panosc-wp4-hosted-at-euxfel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1E4586A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>:</w:t>
            </w:r>
          </w:p>
          <w:p w14:paraId="7020BB2A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6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https://twitter.com/Panosc_eu/status/1168546588215709705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2B9203D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6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https://twitter.com/ProfCompMod/status/1168512923016318977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03167FE2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CD6F3E" w:rsidRPr="00020B57" w14:paraId="5E0EB3D5" w14:textId="77777777" w:rsidTr="0012263B">
        <w:tc>
          <w:tcPr>
            <w:tcW w:w="2127" w:type="dxa"/>
            <w:vAlign w:val="center"/>
          </w:tcPr>
          <w:p w14:paraId="2CAA52D5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HDF5 European Workshop for Science and Industry</w:t>
            </w:r>
          </w:p>
        </w:tc>
        <w:tc>
          <w:tcPr>
            <w:tcW w:w="1843" w:type="dxa"/>
            <w:vAlign w:val="center"/>
          </w:tcPr>
          <w:p w14:paraId="1D387718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17-18 September 2019</w:t>
            </w:r>
          </w:p>
          <w:p w14:paraId="1A3D92A9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4730270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6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https://www.panosc.eu/events/register-now-to-the-hdf5-european-workshop-for-science-and-industry/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D56E668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6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https://cordis.europa.eu/event/id/147341-register-now-to-the-hdf5-european-workshop-for-science-and-industry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9D1DE9A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735583F9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7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https://twitter.com/Panosc_eu/status/1151168803801391104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32B4D2FB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CD6F3E" w:rsidRPr="00020B57" w14:paraId="35DC7B82" w14:textId="77777777" w:rsidTr="0012263B">
        <w:tc>
          <w:tcPr>
            <w:tcW w:w="2127" w:type="dxa"/>
            <w:vAlign w:val="center"/>
          </w:tcPr>
          <w:p w14:paraId="7515EB9C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WP3 face-2-face meeting</w:t>
            </w:r>
          </w:p>
        </w:tc>
        <w:tc>
          <w:tcPr>
            <w:tcW w:w="1843" w:type="dxa"/>
            <w:vAlign w:val="center"/>
          </w:tcPr>
          <w:p w14:paraId="64FCBBD3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18-19 September 2019</w:t>
            </w:r>
          </w:p>
          <w:p w14:paraId="4EBE8D1B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ILL, Grenoble – France</w:t>
            </w:r>
          </w:p>
        </w:tc>
        <w:tc>
          <w:tcPr>
            <w:tcW w:w="6237" w:type="dxa"/>
          </w:tcPr>
          <w:p w14:paraId="7F381D85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7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https://www.panosc.eu/events/panosc-wp3-workshop-at-ill/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6D179E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Event’s page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7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D3EF6E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7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https://cordis.europa.eu/event/id/147445-panosc-wp3-workshop-at-ill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393B1A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5413E993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7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https://twitter.com/Panosc_eu/status/1174249255231479810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1AF4A14B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presentations: </w:t>
            </w:r>
            <w:hyperlink r:id="rId7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https://workshops.ill.fr/event/218/contributions/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CD6F3E" w:rsidRPr="00020B57" w14:paraId="3BAB4E2D" w14:textId="77777777" w:rsidTr="0012263B">
        <w:tc>
          <w:tcPr>
            <w:tcW w:w="2127" w:type="dxa"/>
            <w:vAlign w:val="center"/>
          </w:tcPr>
          <w:p w14:paraId="667B0C15" w14:textId="77777777" w:rsidR="00CD6F3E" w:rsidRPr="00020B57" w:rsidRDefault="00CD6F3E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gram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h5py</w:t>
            </w:r>
            <w:proofErr w:type="gram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code camp</w:t>
            </w:r>
          </w:p>
        </w:tc>
        <w:tc>
          <w:tcPr>
            <w:tcW w:w="1843" w:type="dxa"/>
            <w:vAlign w:val="center"/>
          </w:tcPr>
          <w:p w14:paraId="198B6403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19-20 September 2019</w:t>
            </w:r>
          </w:p>
          <w:p w14:paraId="13888D87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ESRF, Grenoble – France</w:t>
            </w:r>
          </w:p>
        </w:tc>
        <w:tc>
          <w:tcPr>
            <w:tcW w:w="6237" w:type="dxa"/>
          </w:tcPr>
          <w:p w14:paraId="78AA1DA0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 Twitter: </w:t>
            </w:r>
          </w:p>
          <w:p w14:paraId="313F7C0F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7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https://twitter.com/andy_gotz/status/1174683451162800129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B872BE1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CD6F3E" w:rsidRPr="00020B57" w14:paraId="5B18FA34" w14:textId="77777777" w:rsidTr="0012263B">
        <w:trPr>
          <w:trHeight w:val="90"/>
        </w:trPr>
        <w:tc>
          <w:tcPr>
            <w:tcW w:w="2127" w:type="dxa"/>
            <w:vAlign w:val="center"/>
          </w:tcPr>
          <w:p w14:paraId="35E2DC81" w14:textId="77777777" w:rsidR="00CD6F3E" w:rsidRPr="00020B57" w:rsidRDefault="00CD6F3E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PaNOSC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1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>st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Annual Meeting</w:t>
            </w:r>
          </w:p>
        </w:tc>
        <w:tc>
          <w:tcPr>
            <w:tcW w:w="1843" w:type="dxa"/>
            <w:vAlign w:val="center"/>
          </w:tcPr>
          <w:p w14:paraId="5B3217A1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4-5 November 2019</w:t>
            </w:r>
          </w:p>
          <w:p w14:paraId="2BC1625E" w14:textId="77777777" w:rsidR="00CD6F3E" w:rsidRPr="00020B57" w:rsidRDefault="00CD6F3E" w:rsidP="00CD6F3E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CERIC-ERIC, Trieste - Italy</w:t>
            </w:r>
          </w:p>
        </w:tc>
        <w:tc>
          <w:tcPr>
            <w:tcW w:w="6237" w:type="dxa"/>
          </w:tcPr>
          <w:p w14:paraId="34E772B0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>Website:</w:t>
            </w:r>
          </w:p>
          <w:p w14:paraId="2E2788C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7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https://www.panosc.eu/events/1st-panosc-annual-meeting/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DB80986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7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https://www.panosc.eu/news/another-milestone-reached-with-the-1st-panosc-annual-meeting/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852267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Indico </w:t>
            </w:r>
            <w:proofErr w:type="spellStart"/>
            <w:r>
              <w:rPr>
                <w:rFonts w:ascii="Muli Regular" w:hAnsi="Muli Regular"/>
                <w:sz w:val="16"/>
                <w:szCs w:val="16"/>
              </w:rPr>
              <w:t>event’s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uli Regular" w:hAnsi="Muli Regular"/>
                <w:sz w:val="16"/>
                <w:szCs w:val="16"/>
              </w:rPr>
              <w:t>webpage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7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https://indico.esrf.fr/indico/event/36/overview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29B1D7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CORDIS: </w:t>
            </w:r>
          </w:p>
          <w:p w14:paraId="73C73852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8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https://cordis.europa.eu/event/id/147444-panosc-1st-annual-meeting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CC8A1E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- </w:t>
            </w:r>
            <w:hyperlink r:id="rId8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https://cordis.europa.eu/article/id/411601-another-milestone-reached-with-the-1st-panosc-annual-meeting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7F87F3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</w:p>
          <w:p w14:paraId="13359928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https://twitter.com/Panosc_eu/status/1171328054758690817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A41594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https://twitter.com/Panosc_eu/status/1181141700682620929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80B49D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https://twitter.com/Panosc_eu/status/1189473203133001729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41CB4C4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https://twitter.com/Panosc_eu/status/1191316378931871744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C4FA01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https://twitter.com/Panosc_eu/status/1191342736026284038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5BE5B5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https://twitter.com/Panosc_eu/status/1191349069895159808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2C3EF08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https://twitter.com/Panosc_eu/status/1191354759804002304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1B5BD22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8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https://twitter.com/Panosc_eu/status/1191382899360178177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4256FCF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https://twitter.com/Panosc_eu/status/1191397256597032970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B3F235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https://twitter.com/Panosc_eu/status/1191614814990295042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03C2BA7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https://twitter.com/Panosc_eu/status/1191661327732871168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F639E73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https://twitter.com/Panosc_eu/status/1191661344438865920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BC29A7D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9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https://twitter.com/tostri/status/1191662782934142977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3AD78DC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https://twitter.com/Panosc_eu/status/1191710873968136192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1028CC1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https://twitter.com/Panosc_eu/status/1192030091867496448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9DE931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https://twitter.com/Panosc_eu/status/1192076243660869632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BEB8EB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RT: </w:t>
            </w:r>
            <w:hyperlink r:id="rId9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https://twitter.com/andy_gotz/status/1192378929291636736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1C8F31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9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https://twitter.com/Panosc_eu/status/1192436009339887618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522FD37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10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https://twitter.com/Panosc_eu/status/1192760463186116609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591FD7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</w:rPr>
            </w:pPr>
            <w:hyperlink r:id="rId10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https://twitter.com/Panosc_eu/status/1197830931337351168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2827547F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All event’s presentations:</w:t>
            </w:r>
          </w:p>
          <w:p w14:paraId="07E15A5E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Github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0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https://github.com/panosc-eu/panosc/tree/master/Work%20Packages/WP9%20Outreach%20and%20communication/Presentations/1st%20Annual%20Meeting%202019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 </w:t>
            </w:r>
          </w:p>
          <w:p w14:paraId="6B546D89" w14:textId="77777777" w:rsidR="00CD6F3E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0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https://indico.esrf.fr/indico/event/36/timetable/#20191104.detailed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0FB131D" w14:textId="77777777" w:rsidR="00CD6F3E" w:rsidRPr="00020B57" w:rsidRDefault="00CD6F3E" w:rsidP="00CD6F3E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Video summary of the event: </w:t>
            </w:r>
            <w:hyperlink r:id="rId10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https://www.youtube.com/watch?v=Qtv0ZALcxl0&amp;feature=youtu.be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757CD4F4" w14:textId="77777777" w:rsidR="00CD6F3E" w:rsidRPr="00020B57" w:rsidRDefault="00CD6F3E" w:rsidP="00020B57">
      <w:pPr>
        <w:ind w:left="360"/>
        <w:rPr>
          <w:rFonts w:ascii="Muli Regular" w:hAnsi="Muli Regular"/>
          <w:lang w:val="en-GB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6237"/>
        <w:gridCol w:w="5103"/>
      </w:tblGrid>
      <w:tr w:rsidR="000A56A6" w:rsidRPr="00020B57" w14:paraId="261305BD" w14:textId="77777777" w:rsidTr="000A56A6">
        <w:tc>
          <w:tcPr>
            <w:tcW w:w="15310" w:type="dxa"/>
            <w:gridSpan w:val="4"/>
            <w:shd w:val="clear" w:color="auto" w:fill="98325A"/>
          </w:tcPr>
          <w:p w14:paraId="3D775560" w14:textId="444B5838" w:rsidR="000A56A6" w:rsidRPr="00020B57" w:rsidRDefault="000A56A6" w:rsidP="000A56A6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</w:pPr>
            <w:r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ATTEND</w:t>
            </w:r>
            <w:r w:rsidRPr="00020B57">
              <w:rPr>
                <w:rFonts w:ascii="Muli Regular" w:hAnsi="Muli Regular"/>
                <w:b/>
                <w:color w:val="FFFFFF" w:themeColor="background1"/>
                <w:sz w:val="22"/>
                <w:szCs w:val="22"/>
                <w:lang w:val="en-GB"/>
              </w:rPr>
              <w:t>ED EVENTS</w:t>
            </w:r>
          </w:p>
        </w:tc>
      </w:tr>
      <w:tr w:rsidR="0012263B" w:rsidRPr="0012263B" w14:paraId="4135E452" w14:textId="77777777" w:rsidTr="0012263B">
        <w:tc>
          <w:tcPr>
            <w:tcW w:w="2127" w:type="dxa"/>
            <w:shd w:val="clear" w:color="auto" w:fill="7F7F7F" w:themeFill="text1" w:themeFillTint="80"/>
          </w:tcPr>
          <w:p w14:paraId="2EE73C4C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EVENT’S NAME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14:paraId="78010420" w14:textId="77777777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DATE / LOCATION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14:paraId="5A083BA1" w14:textId="64F7EFB6" w:rsidR="0012263B" w:rsidRPr="0012263B" w:rsidRDefault="0012263B" w:rsidP="0012263B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NEWS / SOCIAL MEDIA POSTS</w:t>
            </w:r>
          </w:p>
        </w:tc>
        <w:tc>
          <w:tcPr>
            <w:tcW w:w="5103" w:type="dxa"/>
            <w:shd w:val="clear" w:color="auto" w:fill="7F7F7F" w:themeFill="text1" w:themeFillTint="80"/>
          </w:tcPr>
          <w:p w14:paraId="08E48102" w14:textId="4C03A9E2" w:rsidR="0012263B" w:rsidRPr="0012263B" w:rsidRDefault="0012263B" w:rsidP="0021176A">
            <w:pPr>
              <w:spacing w:before="60"/>
              <w:jc w:val="center"/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12263B">
              <w:rPr>
                <w:rFonts w:ascii="Muli Regular" w:hAnsi="Muli Regular"/>
                <w:b/>
                <w:color w:val="FFFFFF" w:themeColor="background1"/>
                <w:sz w:val="18"/>
                <w:szCs w:val="18"/>
                <w:lang w:val="en-GB"/>
              </w:rPr>
              <w:t>OTHER DOCS</w:t>
            </w:r>
          </w:p>
        </w:tc>
      </w:tr>
      <w:tr w:rsidR="0012263B" w:rsidRPr="00020B57" w14:paraId="2BA415D4" w14:textId="77777777" w:rsidTr="0012263B">
        <w:tc>
          <w:tcPr>
            <w:tcW w:w="2127" w:type="dxa"/>
            <w:vAlign w:val="center"/>
          </w:tcPr>
          <w:p w14:paraId="56E24813" w14:textId="2B5AAFAC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LaserLab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meeting on Data Management and Open Data</w:t>
            </w:r>
          </w:p>
        </w:tc>
        <w:tc>
          <w:tcPr>
            <w:tcW w:w="1843" w:type="dxa"/>
            <w:vAlign w:val="center"/>
          </w:tcPr>
          <w:p w14:paraId="7552B5D2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7 December 2018</w:t>
            </w:r>
          </w:p>
          <w:p w14:paraId="41F3EE26" w14:textId="4B60B743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>
              <w:rPr>
                <w:rFonts w:ascii="Muli Regular" w:hAnsi="Muli Regular"/>
                <w:sz w:val="18"/>
                <w:szCs w:val="18"/>
                <w:lang w:val="en-US"/>
              </w:rPr>
              <w:t>Lisbon - Portugal</w:t>
            </w:r>
          </w:p>
        </w:tc>
        <w:tc>
          <w:tcPr>
            <w:tcW w:w="6237" w:type="dxa"/>
          </w:tcPr>
          <w:p w14:paraId="4603FB33" w14:textId="6D446E92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0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https://www.panosc.eu/news/panosc-present-at-laserlab-meeting-on-data-management-and-open-data/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4BF24EA" w14:textId="75A51105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Presentations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Götz: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fldChar w:fldCharType="begin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instrText xml:space="preserve"> HYPERLINK "</w:instrText>
            </w:r>
            <w:r w:rsidRPr="0021176A">
              <w:rPr>
                <w:rFonts w:ascii="Muli Regular" w:hAnsi="Muli Regular"/>
                <w:sz w:val="16"/>
                <w:szCs w:val="16"/>
                <w:lang w:val="de-DE"/>
              </w:rPr>
              <w:instrText>https://www.laserlab-europe.eu/events-1/laserlab-events/2018/documents-2018/panosc-2013-photon-and-neutron-open-science-cloud-andy-gotz</w:instrTex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instrText xml:space="preserve">" </w:instrTex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https://www.laserlab-europe.eu/events-1/laserlab-events/2018/documents-2018/panosc-2013-photon-and-neutron-open-science-cloud-andy-gotz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/ </w:t>
            </w:r>
            <w:hyperlink r:id="rId10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de-DE"/>
                </w:rPr>
                <w:t>https://www.laserlab-europe.eu/events-1/laserlab-events/2018/documents-2018/making-fair-data-a-reality-2013-reflections-on-esrf2019s-experience-andy-gotz</w:t>
              </w:r>
            </w:hyperlink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  <w:p w14:paraId="21C8B3BD" w14:textId="4F610A7B" w:rsidR="0012263B" w:rsidRPr="0021176A" w:rsidRDefault="0012263B" w:rsidP="0012263B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Presentation by Florian Gliksohn: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fldChar w:fldCharType="begin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instrText xml:space="preserve"> HYPERLINK "</w:instrText>
            </w:r>
            <w:r w:rsidRPr="0021176A">
              <w:rPr>
                <w:rFonts w:ascii="Muli Regular" w:hAnsi="Muli Regular"/>
                <w:sz w:val="16"/>
                <w:szCs w:val="16"/>
                <w:lang w:val="de-DE"/>
              </w:rPr>
              <w:instrText>https://www.laserlab-europe.eu/events-1/laserlab-events/2018/documents-2018/planning-ahead-data-management-at-eli-florian-gliksohn</w:instrTex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instrText xml:space="preserve">" </w:instrTex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fldChar w:fldCharType="separate"/>
            </w:r>
            <w:r w:rsidRPr="0004567B">
              <w:rPr>
                <w:rStyle w:val="Hyperlink"/>
                <w:rFonts w:ascii="Muli Regular" w:hAnsi="Muli Regular"/>
                <w:sz w:val="16"/>
                <w:szCs w:val="16"/>
                <w:lang w:val="de-DE"/>
              </w:rPr>
              <w:t>https://www.laserlab-europe.eu/events-1/laserlab-events/2018/documents-2018/planning-ahead-data-management-at-eli-florian-gliksohn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 xml:space="preserve"> </w:t>
            </w:r>
          </w:p>
        </w:tc>
      </w:tr>
      <w:tr w:rsidR="0012263B" w:rsidRPr="00020B57" w14:paraId="1B6F8A5E" w14:textId="77777777" w:rsidTr="0012263B">
        <w:tc>
          <w:tcPr>
            <w:tcW w:w="2127" w:type="dxa"/>
            <w:vAlign w:val="center"/>
          </w:tcPr>
          <w:p w14:paraId="4B84F947" w14:textId="2C01A729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ESFRI RIs and EOSC Workshop</w:t>
            </w:r>
          </w:p>
        </w:tc>
        <w:tc>
          <w:tcPr>
            <w:tcW w:w="1843" w:type="dxa"/>
            <w:vAlign w:val="center"/>
          </w:tcPr>
          <w:p w14:paraId="475BEA5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30 January 2019</w:t>
            </w:r>
          </w:p>
          <w:p w14:paraId="2C38F0E1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London – UK</w:t>
            </w:r>
          </w:p>
        </w:tc>
        <w:tc>
          <w:tcPr>
            <w:tcW w:w="6237" w:type="dxa"/>
          </w:tcPr>
          <w:p w14:paraId="1A821879" w14:textId="0BF18DF6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07" w:history="1">
              <w:r w:rsidRPr="00020B57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https://www.panosc.eu/news/panosc-at-the-esfri-ris-and-eosc-workshop/</w:t>
              </w:r>
            </w:hyperlink>
            <w:r w:rsidRPr="00020B57"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E6097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4CDFCC17" w14:textId="550500A0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0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https://twitter.com/Panosc_eu/status/1087291293573828608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BF5EC64" w14:textId="71FFDDE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0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https://twitter.com/Panosc_eu/status/1089930176610385920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FF0D3C9" w14:textId="09447BEC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https://twitter.com/Panosc_eu/status/1090555890527289344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352D0B2" w14:textId="6E1FE9D3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https://twitter.com/Panosc_eu/status/1090573879377047553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0D001AF" w14:textId="687CD4C8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https://twitter.com/Panosc_eu/status/1094954319969964033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1075CCA" w14:textId="0E974161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1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https://twitter.com/Panosc_eu/status/1126765358960877568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F6C242" w14:textId="5A2B430C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 RT: </w:t>
            </w:r>
            <w:hyperlink r:id="rId11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https://twitter.com/fkarayan/status/1090590513231732737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EBD6938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Report: </w:t>
            </w:r>
            <w:hyperlink r:id="rId11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https://www.panosc.eu/wp-content/uploads/2019/05/ESFRI-EOSC_Workshop_30Jan2019_report.pdf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54F0191" w14:textId="58DBF3BD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R.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Dimper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1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https://www.panosc.eu/wp-content/uploads/2019/05/20190130-PaNOSC-Overview-ESRFRI-London-1.pdf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68730FF" w14:textId="5C91A4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events’ presentations: </w:t>
            </w:r>
            <w:hyperlink r:id="rId11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https://www.esfri.eu/esfri-events/esfri-ris-eosc-liaison-workshop?qt-event=1#qt-event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602EC88C" w14:textId="77777777" w:rsidTr="0012263B">
        <w:tc>
          <w:tcPr>
            <w:tcW w:w="2127" w:type="dxa"/>
            <w:vAlign w:val="center"/>
          </w:tcPr>
          <w:p w14:paraId="211C08EC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ESCAPE kick-off meeting</w:t>
            </w:r>
          </w:p>
        </w:tc>
        <w:tc>
          <w:tcPr>
            <w:tcW w:w="1843" w:type="dxa"/>
            <w:vAlign w:val="center"/>
          </w:tcPr>
          <w:p w14:paraId="4B8F183B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7-8 February 2019</w:t>
            </w:r>
          </w:p>
          <w:p w14:paraId="4BA168BF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Paris – France</w:t>
            </w:r>
          </w:p>
        </w:tc>
        <w:tc>
          <w:tcPr>
            <w:tcW w:w="6237" w:type="dxa"/>
          </w:tcPr>
          <w:p w14:paraId="380571D6" w14:textId="5488AE00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1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https://www.panosc.eu/news/panosc-at-the-escape-kick-off-meeting/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0A3C5503" w14:textId="64ACB606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1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https://twitter.com/JBodera/status/1093494836102078465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4795FD9A" w14:textId="53360359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introducing the project: </w:t>
            </w:r>
            <w:hyperlink r:id="rId12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https://www.slideshare.net/ESCAPE3/escape-kickoff-meeting-welcome-feb-2019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B3C04BC" w14:textId="77777777" w:rsidTr="0012263B">
        <w:tc>
          <w:tcPr>
            <w:tcW w:w="2127" w:type="dxa"/>
            <w:vAlign w:val="center"/>
          </w:tcPr>
          <w:p w14:paraId="7DD08743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FAIRsFAIR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kick-off meeting</w:t>
            </w:r>
          </w:p>
        </w:tc>
        <w:tc>
          <w:tcPr>
            <w:tcW w:w="1843" w:type="dxa"/>
            <w:vAlign w:val="center"/>
          </w:tcPr>
          <w:p w14:paraId="43E1FE77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14-15 March 2019</w:t>
            </w:r>
          </w:p>
          <w:p w14:paraId="4FEBEF13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Amsterdam – The Netherlands</w:t>
            </w:r>
          </w:p>
        </w:tc>
        <w:tc>
          <w:tcPr>
            <w:tcW w:w="6237" w:type="dxa"/>
          </w:tcPr>
          <w:p w14:paraId="293F8F8F" w14:textId="58655D9D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2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https://www.panosc.eu/news/fostered-collaboration-with-other-eosc-clusters-at-the-fairsfair-kick-off-meeting/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Muli Regular" w:hAnsi="Muli Regular"/>
                <w:sz w:val="16"/>
                <w:szCs w:val="16"/>
                <w:lang w:val="en-GB"/>
              </w:rPr>
              <w:br/>
              <w:t xml:space="preserve">Twitter: </w:t>
            </w:r>
            <w:hyperlink r:id="rId12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https://twitter.com/Panosc_eu/status/1106191226951397376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06732AC2" w14:textId="77777777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706DC86E" w14:textId="77777777" w:rsidTr="0012263B">
        <w:tc>
          <w:tcPr>
            <w:tcW w:w="2127" w:type="dxa"/>
            <w:vAlign w:val="center"/>
          </w:tcPr>
          <w:p w14:paraId="188E52E0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EOSC-hub week</w:t>
            </w:r>
          </w:p>
        </w:tc>
        <w:tc>
          <w:tcPr>
            <w:tcW w:w="1843" w:type="dxa"/>
            <w:vAlign w:val="center"/>
          </w:tcPr>
          <w:p w14:paraId="270E2628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10-12 April 2019</w:t>
            </w:r>
          </w:p>
          <w:p w14:paraId="64DA8A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Prague – Czech Republic</w:t>
            </w:r>
          </w:p>
        </w:tc>
        <w:tc>
          <w:tcPr>
            <w:tcW w:w="6237" w:type="dxa"/>
          </w:tcPr>
          <w:p w14:paraId="43C52F92" w14:textId="00E7C4BA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2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https://www.panosc.eu/news/pan-facilities-challenges-and-opportunities-showcased-at-the-eosc-hub-week-2019/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460012A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</w:p>
          <w:p w14:paraId="4A13BE26" w14:textId="12195F55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https://twitter.com/Panosc_eu/status/1093202915379032064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5A605D66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https://twitter.com/Panosc_eu/status/1093202917639753731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AFA0D27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https://twitter.com/Panosc_eu/status/1105106886968467457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4E0A54E8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https://twitter.com/Panosc_eu/status/1108667710685265920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6A4DDAFC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https://twitter.com/Panosc_eu/status/1115929401617727489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304FC9A6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2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https://twitter.com/Panosc_eu/status/1116002975498031104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F05CC09" w14:textId="75DDAD82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hyperlink r:id="rId13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https://twitter.com/Panosc_eu/status/1118884868455370752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5672BCDB" w14:textId="6347A49C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Jean-François Perrin: </w:t>
            </w:r>
            <w:hyperlink r:id="rId13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https://www.panosc.eu/wp-content/uploads/2019/07/PERRIN_20190417_PaNfacilities_ChallengesAndOpportunities.pdf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715A341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Presentations on “Services to support FAIR data”:</w:t>
            </w:r>
          </w:p>
          <w:p w14:paraId="0C7144EC" w14:textId="43872C5A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3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https://www.eosc-hub.eu/events/eosc-hub-week-2019/programme/services-support-fair-data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06F5287B" w14:textId="77777777" w:rsidTr="0012263B">
        <w:tc>
          <w:tcPr>
            <w:tcW w:w="2127" w:type="dxa"/>
            <w:vAlign w:val="center"/>
          </w:tcPr>
          <w:p w14:paraId="3EAF14BA" w14:textId="1424ED8D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EGI Conference</w:t>
            </w:r>
          </w:p>
        </w:tc>
        <w:tc>
          <w:tcPr>
            <w:tcW w:w="1843" w:type="dxa"/>
            <w:vAlign w:val="center"/>
          </w:tcPr>
          <w:p w14:paraId="5DBB0BA5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6-8 May 2019</w:t>
            </w:r>
          </w:p>
          <w:p w14:paraId="6BBA9E3E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Amsterdam – The Netherlands</w:t>
            </w:r>
          </w:p>
        </w:tc>
        <w:tc>
          <w:tcPr>
            <w:tcW w:w="6237" w:type="dxa"/>
          </w:tcPr>
          <w:p w14:paraId="33AEB7C6" w14:textId="0435728F" w:rsidR="0012263B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3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https://www.panosc.eu/news/fruitful-exchanges-of-knowledge-and-expertise-at-the-egi-conference/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7155A08A" w14:textId="0478CE7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3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https://twitter.com/Panosc_eu/status/1126060501027512320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7CFCBD40" w14:textId="450F41E1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P</w:t>
            </w:r>
            <w:r w:rsidRPr="00865499">
              <w:rPr>
                <w:rFonts w:ascii="Muli Regular" w:hAnsi="Muli Regular"/>
                <w:sz w:val="16"/>
                <w:szCs w:val="16"/>
                <w:lang w:val="en-GB"/>
              </w:rPr>
              <w:t xml:space="preserve">resentation by Jamie Hall, Jean-François Perrin and Philippe Le </w:t>
            </w:r>
            <w:proofErr w:type="spellStart"/>
            <w:r w:rsidRPr="00865499">
              <w:rPr>
                <w:rFonts w:ascii="Muli Regular" w:hAnsi="Muli Regular"/>
                <w:sz w:val="16"/>
                <w:szCs w:val="16"/>
                <w:lang w:val="en-GB"/>
              </w:rPr>
              <w:t>Brouster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: </w:t>
            </w:r>
            <w:hyperlink r:id="rId13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https://www.panosc.eu/wp-content/uploads/2019/07/PaNOSC_20190507_UseCases_Hall-Perrin-LeBrouster.pdf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78DEA50D" w14:textId="77777777" w:rsidTr="0012263B">
        <w:tc>
          <w:tcPr>
            <w:tcW w:w="2127" w:type="dxa"/>
            <w:vAlign w:val="center"/>
          </w:tcPr>
          <w:p w14:paraId="061E9D47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LEAPS-IT,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CalipsoPlus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UmbrellaID</w:t>
            </w:r>
            <w:proofErr w:type="spellEnd"/>
          </w:p>
        </w:tc>
        <w:tc>
          <w:tcPr>
            <w:tcW w:w="1843" w:type="dxa"/>
            <w:vAlign w:val="center"/>
          </w:tcPr>
          <w:p w14:paraId="5F844ECF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US"/>
              </w:rPr>
              <w:t>13-15 May 2019</w:t>
            </w:r>
          </w:p>
          <w:p w14:paraId="71D046DE" w14:textId="77777777" w:rsidR="0012263B" w:rsidRPr="00020B57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 xml:space="preserve">PSI, </w:t>
            </w:r>
            <w:proofErr w:type="spellStart"/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>Villigen</w:t>
            </w:r>
            <w:proofErr w:type="spellEnd"/>
            <w:r w:rsidRPr="00020B57">
              <w:rPr>
                <w:rFonts w:ascii="Muli Regular" w:hAnsi="Muli Regular"/>
                <w:sz w:val="18"/>
                <w:szCs w:val="18"/>
                <w:lang w:val="en-GB"/>
              </w:rPr>
              <w:t xml:space="preserve"> – Switzerland</w:t>
            </w:r>
          </w:p>
        </w:tc>
        <w:tc>
          <w:tcPr>
            <w:tcW w:w="6237" w:type="dxa"/>
          </w:tcPr>
          <w:p w14:paraId="72162BE0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3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https://www.panosc.eu/news/closer-links-between-panosc-and-expands-established-at-the-leaps-it-meeting/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C880925" w14:textId="0F4062F6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CORDIS: </w:t>
            </w:r>
            <w:hyperlink r:id="rId13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https://cordis.europa.eu/article/id/125659-closer-links-between-panosc-and-expands-established-at-the-leapsit-meeting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79E184D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5E3BB386" w14:textId="3ED0B74A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3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https://twitter.com/Panosc_eu/status/1133353479081201668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4194902" w14:textId="77777777" w:rsidR="0012263B" w:rsidRDefault="0012263B" w:rsidP="0021176A">
            <w:pPr>
              <w:rPr>
                <w:rFonts w:ascii="Muli Regular" w:hAnsi="Muli Regular"/>
                <w:sz w:val="16"/>
                <w:szCs w:val="16"/>
                <w:lang w:val="de-DE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Andy </w:t>
            </w:r>
            <w:r>
              <w:rPr>
                <w:rFonts w:ascii="Muli Regular" w:hAnsi="Muli Regular"/>
                <w:sz w:val="16"/>
                <w:szCs w:val="16"/>
                <w:lang w:val="de-DE"/>
              </w:rPr>
              <w:t>Götz (PaNOSC overview and status):</w:t>
            </w:r>
          </w:p>
          <w:p w14:paraId="336305B4" w14:textId="284ECCDE" w:rsidR="0012263B" w:rsidRPr="00020B57" w:rsidRDefault="0012263B" w:rsidP="0021176A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3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https://github.com/panosc-eu/panosc/blob/master/Work%20Packages/WP9%20Outreach%20and%20communication/Presentations/PaNOSC_Overview_Status_LEAPs-IT_PSI_May_2019.pdf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47695292" w14:textId="77777777" w:rsidTr="0012263B">
        <w:tc>
          <w:tcPr>
            <w:tcW w:w="2127" w:type="dxa"/>
            <w:vAlign w:val="center"/>
          </w:tcPr>
          <w:p w14:paraId="3C98C478" w14:textId="67171969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Dashboarding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with project </w:t>
            </w: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” workshop</w:t>
            </w:r>
          </w:p>
        </w:tc>
        <w:tc>
          <w:tcPr>
            <w:tcW w:w="1843" w:type="dxa"/>
            <w:vAlign w:val="center"/>
          </w:tcPr>
          <w:p w14:paraId="4BB615DF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3-6 June 2019</w:t>
            </w:r>
          </w:p>
          <w:p w14:paraId="2371E388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>Paris – France</w:t>
            </w:r>
          </w:p>
        </w:tc>
        <w:tc>
          <w:tcPr>
            <w:tcW w:w="6237" w:type="dxa"/>
          </w:tcPr>
          <w:p w14:paraId="1FA8ED81" w14:textId="5FA2EB90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4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https://www.panosc.eu/events/joint-cnect-rtd-project-meeting-and-workshop-on-eosc/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33291E0" w14:textId="24CE769B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  <w:hyperlink r:id="rId14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https://twitter.com/Panosc_eu/status/1169867795237990401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2613246E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13753D63" w14:textId="77777777" w:rsidTr="0012263B">
        <w:tc>
          <w:tcPr>
            <w:tcW w:w="2127" w:type="dxa"/>
            <w:vAlign w:val="center"/>
          </w:tcPr>
          <w:p w14:paraId="2E91973D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proofErr w:type="spellStart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Jupyter</w:t>
            </w:r>
            <w:proofErr w:type="spellEnd"/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for Science workshop</w:t>
            </w:r>
          </w:p>
        </w:tc>
        <w:tc>
          <w:tcPr>
            <w:tcW w:w="1843" w:type="dxa"/>
            <w:vAlign w:val="center"/>
          </w:tcPr>
          <w:p w14:paraId="2263BDBA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11-13 June 2019</w:t>
            </w:r>
          </w:p>
          <w:p w14:paraId="677255BF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Berkeley - USA</w:t>
            </w:r>
          </w:p>
        </w:tc>
        <w:tc>
          <w:tcPr>
            <w:tcW w:w="6237" w:type="dxa"/>
          </w:tcPr>
          <w:p w14:paraId="11AE0C32" w14:textId="01EF31ED" w:rsidR="0012263B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r>
              <w:rPr>
                <w:rFonts w:ascii="Muli Regular" w:hAnsi="Muli Regular"/>
                <w:sz w:val="16"/>
                <w:szCs w:val="16"/>
              </w:rPr>
              <w:t xml:space="preserve">Website: </w:t>
            </w:r>
            <w:hyperlink r:id="rId14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https://www.panosc.eu/news/reproducible-science-discussed-at-the-jupyter-for-science-workshop/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1F4DC7BB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r w:rsidRPr="00D00FBE">
              <w:rPr>
                <w:rFonts w:ascii="Muli Regular" w:hAnsi="Muli Regular"/>
                <w:sz w:val="16"/>
                <w:szCs w:val="16"/>
              </w:rPr>
              <w:t xml:space="preserve">CORDIS: </w:t>
            </w:r>
            <w:hyperlink r:id="rId143" w:history="1">
              <w:r w:rsidRPr="00D00FBE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https://cordis.europa.eu/article/id/406919-reproducible-science-discussed-at-the-jupyter-for-science-workshop</w:t>
              </w:r>
            </w:hyperlink>
            <w:r w:rsidRPr="00D00FBE"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  <w:p w14:paraId="28505DAD" w14:textId="4018C799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https://twitter.com/Panosc_eu/status/1169634266747195393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61E48CBD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Presentation by Robert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Rosca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on “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Jupyter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for reproducible science at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facilities”: </w:t>
            </w:r>
            <w:hyperlink r:id="rId14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https://www.panosc.eu/wp-content/uploads/2019/07/PaNOSC_20190611-13_ROSCA_Berkeley_JupiterForScience.pdf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17F82B58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2E266ECB" w14:textId="280EFBF4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598FBD9A" w14:textId="77777777" w:rsidTr="0012263B">
        <w:tc>
          <w:tcPr>
            <w:tcW w:w="2127" w:type="dxa"/>
            <w:vAlign w:val="center"/>
          </w:tcPr>
          <w:p w14:paraId="13C0B810" w14:textId="77777777" w:rsidR="0012263B" w:rsidRPr="00020B57" w:rsidRDefault="0012263B" w:rsidP="0012263B">
            <w:pPr>
              <w:rPr>
                <w:rFonts w:ascii="Muli Regular" w:hAnsi="Muli Regular"/>
                <w:sz w:val="20"/>
                <w:szCs w:val="20"/>
                <w:lang w:val="en-GB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Joint EOSC project meeting</w:t>
            </w:r>
          </w:p>
        </w:tc>
        <w:tc>
          <w:tcPr>
            <w:tcW w:w="1843" w:type="dxa"/>
            <w:vAlign w:val="center"/>
          </w:tcPr>
          <w:p w14:paraId="63620105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US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9-10 September 2019</w:t>
            </w:r>
          </w:p>
          <w:p w14:paraId="41CE1A65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US"/>
              </w:rPr>
              <w:t>Brussels - Belgium</w:t>
            </w:r>
          </w:p>
        </w:tc>
        <w:tc>
          <w:tcPr>
            <w:tcW w:w="6237" w:type="dxa"/>
          </w:tcPr>
          <w:p w14:paraId="1AD77F04" w14:textId="0324F81B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</w:rPr>
            </w:pPr>
            <w:proofErr w:type="spellStart"/>
            <w:r>
              <w:rPr>
                <w:rFonts w:ascii="Muli Regular" w:hAnsi="Muli Regular"/>
                <w:sz w:val="16"/>
                <w:szCs w:val="16"/>
              </w:rPr>
              <w:t>Twitter</w:t>
            </w:r>
            <w:proofErr w:type="spellEnd"/>
            <w:r>
              <w:rPr>
                <w:rFonts w:ascii="Muli Regular" w:hAnsi="Muli Regular"/>
                <w:sz w:val="16"/>
                <w:szCs w:val="16"/>
              </w:rPr>
              <w:t xml:space="preserve">: </w:t>
            </w:r>
            <w:hyperlink r:id="rId14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</w:rPr>
                <w:t>https://twitter.com/Panosc_eu/status/1171027935156981760</w:t>
              </w:r>
            </w:hyperlink>
            <w:r>
              <w:rPr>
                <w:rFonts w:ascii="Muli Regular" w:hAnsi="Muli Regular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</w:tcPr>
          <w:p w14:paraId="58308CA0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4C17F052" w14:textId="77777777" w:rsidTr="0012263B">
        <w:trPr>
          <w:trHeight w:val="156"/>
        </w:trPr>
        <w:tc>
          <w:tcPr>
            <w:tcW w:w="2127" w:type="dxa"/>
            <w:vAlign w:val="center"/>
          </w:tcPr>
          <w:p w14:paraId="5C40C01A" w14:textId="4D6B6443" w:rsidR="0012263B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ExPaNDS</w:t>
            </w:r>
            <w:proofErr w:type="spellEnd"/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 xml:space="preserve"> kick-off meeting</w:t>
            </w:r>
          </w:p>
        </w:tc>
        <w:tc>
          <w:tcPr>
            <w:tcW w:w="1843" w:type="dxa"/>
            <w:vAlign w:val="center"/>
          </w:tcPr>
          <w:p w14:paraId="2BF23C74" w14:textId="4A702268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11-12 Sept. 2019</w:t>
            </w:r>
          </w:p>
          <w:p w14:paraId="3B169397" w14:textId="5C3EA249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Hamburg – Germany</w:t>
            </w:r>
          </w:p>
        </w:tc>
        <w:tc>
          <w:tcPr>
            <w:tcW w:w="6237" w:type="dxa"/>
          </w:tcPr>
          <w:p w14:paraId="6EC4731E" w14:textId="52E7A51A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4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https://www.panosc.eu/news/new-6me-european-grant-awarded-to-expands-to-drive-open-access-data/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0956958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4F242655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4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https://twitter.com/Panosc_eu/status/1171744184438525952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C28ED9B" w14:textId="64C56FED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4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https://twitter.com/Panosc_eu/status/1171762753696075776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9E4A541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All presentations on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Indico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>:</w:t>
            </w:r>
          </w:p>
          <w:p w14:paraId="793046C5" w14:textId="42242D13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https://indico.desy.de/indico/event/23649/timetable/#20190911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49ACBAC4" w14:textId="77777777" w:rsidTr="0012263B">
        <w:tc>
          <w:tcPr>
            <w:tcW w:w="2127" w:type="dxa"/>
            <w:vAlign w:val="center"/>
          </w:tcPr>
          <w:p w14:paraId="47C36379" w14:textId="03A4AD8C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ICALEPCS19</w:t>
            </w:r>
          </w:p>
        </w:tc>
        <w:tc>
          <w:tcPr>
            <w:tcW w:w="1843" w:type="dxa"/>
            <w:vAlign w:val="center"/>
          </w:tcPr>
          <w:p w14:paraId="62DBEE5E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October 2019</w:t>
            </w:r>
          </w:p>
          <w:p w14:paraId="2DCBE769" w14:textId="0709B35A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New York, USA</w:t>
            </w:r>
          </w:p>
        </w:tc>
        <w:tc>
          <w:tcPr>
            <w:tcW w:w="6237" w:type="dxa"/>
          </w:tcPr>
          <w:p w14:paraId="1BB5BF46" w14:textId="3356C2B1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Website: </w:t>
            </w:r>
            <w:hyperlink r:id="rId15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5301E2F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CORDIS</w:t>
            </w:r>
          </w:p>
          <w:p w14:paraId="5D7A7EBE" w14:textId="51DB9169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15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https://cordis.europa.eu/article/id/410194-material-from-the-panosc-jupyter-workshop-at-icalepcs-2019-now-online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8296047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 </w:t>
            </w:r>
            <w:hyperlink r:id="rId15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https://cordis.europa.eu/article/id/411604-first-panosc-publication-released-at-icalepcs19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265F4D99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3711CC9C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5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https://twitter.com/ProfCompMod/status/1180132990057406470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A78B173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https://twitter.com/Panosc_eu/status/1181118621906558976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E930322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5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https://twitter.com/tostri/status/1181603087141736449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78C1A48E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https://twitter.com/Panosc_eu/status/1182205130592178176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02796171" w14:textId="5CF88FF0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58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https://twitter.com/Panosc_eu/status/1182242271191867392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45ADE1CF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Training material from the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Jupyter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Workshop: </w:t>
            </w:r>
            <w:hyperlink r:id="rId159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https://indico.desy.de/indico/event/23354/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3ABC8E1A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2277CFCD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Publication “Enabling open science for photon and neutron sources”: </w:t>
            </w:r>
            <w:hyperlink r:id="rId160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http://icalepcs2019.vrws.de/papers/tubpl02.pdf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696BBA98" w14:textId="77777777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  <w:p w14:paraId="0D71FA99" w14:textId="5F4E425E" w:rsidR="0012263B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List of and links to </w:t>
            </w:r>
            <w:proofErr w:type="spellStart"/>
            <w:r>
              <w:rPr>
                <w:rFonts w:ascii="Muli Regular" w:hAnsi="Muli Regular"/>
                <w:sz w:val="16"/>
                <w:szCs w:val="16"/>
                <w:lang w:val="en-GB"/>
              </w:rPr>
              <w:t>PaNOSC</w:t>
            </w:r>
            <w:proofErr w:type="spellEnd"/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-related contributions at ICALEPCS19 available at: </w:t>
            </w:r>
          </w:p>
          <w:p w14:paraId="059BEBAB" w14:textId="5826B082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1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https://www.panosc.eu/news/first-panosc-publication-released-at-icalepcs19/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</w:tr>
      <w:tr w:rsidR="0012263B" w:rsidRPr="00020B57" w14:paraId="3F4C55D1" w14:textId="77777777" w:rsidTr="0012263B">
        <w:tc>
          <w:tcPr>
            <w:tcW w:w="2127" w:type="dxa"/>
            <w:vAlign w:val="center"/>
          </w:tcPr>
          <w:p w14:paraId="2109B992" w14:textId="3130BD33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RDA plenary side event: EOSC Services, Collaborations &amp; RDA</w:t>
            </w:r>
          </w:p>
        </w:tc>
        <w:tc>
          <w:tcPr>
            <w:tcW w:w="1843" w:type="dxa"/>
            <w:vAlign w:val="center"/>
          </w:tcPr>
          <w:p w14:paraId="7EFA4762" w14:textId="77777777" w:rsidR="0012263B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21 October 2019</w:t>
            </w:r>
          </w:p>
          <w:p w14:paraId="0D20EB03" w14:textId="4CCFDCBC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>
              <w:rPr>
                <w:rFonts w:ascii="Muli Regular" w:hAnsi="Muli Regular"/>
                <w:sz w:val="18"/>
                <w:szCs w:val="18"/>
                <w:lang w:val="en-GB"/>
              </w:rPr>
              <w:t>Helsinki – Finland</w:t>
            </w:r>
          </w:p>
        </w:tc>
        <w:tc>
          <w:tcPr>
            <w:tcW w:w="6237" w:type="dxa"/>
          </w:tcPr>
          <w:p w14:paraId="46B6E512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Twitter: </w:t>
            </w:r>
          </w:p>
          <w:p w14:paraId="25930B28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2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https://twitter.com/SSHOpenCloud/status/1176886583179522049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5F0A2BCB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3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https://twitter.com/SSHOpenCloud/status/1186178813341917184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DF96465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4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https://twitter.com/Panosc_eu/status/1186253004682518528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2E484D1" w14:textId="43563A23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5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https://twitter.com/Panosc_eu/status/1186622314789642247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53C81EA4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  <w:tr w:rsidR="0012263B" w:rsidRPr="00020B57" w14:paraId="04773B8A" w14:textId="77777777" w:rsidTr="0012263B">
        <w:tc>
          <w:tcPr>
            <w:tcW w:w="2127" w:type="dxa"/>
            <w:vAlign w:val="center"/>
          </w:tcPr>
          <w:p w14:paraId="7A6990DD" w14:textId="62917B40" w:rsidR="0012263B" w:rsidRPr="00020B57" w:rsidRDefault="0012263B" w:rsidP="0012263B">
            <w:pPr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</w:pP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2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Pr="00020B57">
              <w:rPr>
                <w:rFonts w:ascii="Muli Regular" w:hAnsi="Muli Regular"/>
                <w:b/>
                <w:bCs/>
                <w:sz w:val="20"/>
                <w:szCs w:val="20"/>
                <w:lang w:val="en-US"/>
              </w:rPr>
              <w:t>LEAPS plenary meeting</w:t>
            </w:r>
          </w:p>
        </w:tc>
        <w:tc>
          <w:tcPr>
            <w:tcW w:w="1843" w:type="dxa"/>
            <w:vAlign w:val="center"/>
          </w:tcPr>
          <w:p w14:paraId="3EE758E9" w14:textId="77777777" w:rsidR="0012263B" w:rsidRPr="00D00FBE" w:rsidRDefault="0012263B" w:rsidP="0021176A">
            <w:pPr>
              <w:jc w:val="center"/>
              <w:rPr>
                <w:rFonts w:ascii="Muli Regular" w:hAnsi="Muli Regular"/>
                <w:sz w:val="18"/>
                <w:szCs w:val="18"/>
                <w:lang w:val="en-GB"/>
              </w:rPr>
            </w:pPr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 xml:space="preserve">PSI, </w:t>
            </w:r>
            <w:proofErr w:type="spellStart"/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>Villigen</w:t>
            </w:r>
            <w:proofErr w:type="spellEnd"/>
            <w:r w:rsidRPr="00D00FBE">
              <w:rPr>
                <w:rFonts w:ascii="Muli Regular" w:hAnsi="Muli Regular"/>
                <w:sz w:val="18"/>
                <w:szCs w:val="18"/>
                <w:lang w:val="en-GB"/>
              </w:rPr>
              <w:t xml:space="preserve"> – Switzerland</w:t>
            </w:r>
          </w:p>
        </w:tc>
        <w:tc>
          <w:tcPr>
            <w:tcW w:w="6237" w:type="dxa"/>
          </w:tcPr>
          <w:p w14:paraId="5EA86E2B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>Twitter:</w:t>
            </w:r>
          </w:p>
          <w:p w14:paraId="7E73B240" w14:textId="77777777" w:rsidR="0012263B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RT: </w:t>
            </w:r>
            <w:hyperlink r:id="rId166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https://twitter.com/danielsalvat/status/1196334023410405377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  <w:p w14:paraId="4C4AA867" w14:textId="167BBCE7" w:rsidR="0012263B" w:rsidRPr="00D00FBE" w:rsidRDefault="0012263B" w:rsidP="00865499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  <w:hyperlink r:id="rId167" w:history="1">
              <w:r w:rsidRPr="0004567B">
                <w:rPr>
                  <w:rStyle w:val="Hyperlink"/>
                  <w:rFonts w:ascii="Muli Regular" w:hAnsi="Muli Regular"/>
                  <w:sz w:val="16"/>
                  <w:szCs w:val="16"/>
                  <w:lang w:val="en-GB"/>
                </w:rPr>
                <w:t>https://twitter.com/Panosc_eu/status/1196389598823436288</w:t>
              </w:r>
            </w:hyperlink>
            <w:r>
              <w:rPr>
                <w:rFonts w:ascii="Muli Regular" w:hAnsi="Muli Regular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103" w:type="dxa"/>
          </w:tcPr>
          <w:p w14:paraId="672B5560" w14:textId="77777777" w:rsidR="0012263B" w:rsidRPr="000A56A6" w:rsidRDefault="0012263B" w:rsidP="000A56A6">
            <w:pPr>
              <w:rPr>
                <w:rFonts w:ascii="Muli Regular" w:hAnsi="Muli Regular"/>
                <w:sz w:val="16"/>
                <w:szCs w:val="16"/>
                <w:lang w:val="en-GB"/>
              </w:rPr>
            </w:pPr>
          </w:p>
        </w:tc>
      </w:tr>
    </w:tbl>
    <w:p w14:paraId="6D33D3AE" w14:textId="7E975D1B" w:rsidR="00020B57" w:rsidRPr="00020B57" w:rsidRDefault="00020B57" w:rsidP="00020B57">
      <w:pPr>
        <w:rPr>
          <w:rFonts w:ascii="Muli Regular" w:hAnsi="Muli Regular"/>
          <w:lang w:val="en-GB"/>
        </w:rPr>
      </w:pPr>
    </w:p>
    <w:p w14:paraId="784C9D0A" w14:textId="77777777" w:rsidR="00020B57" w:rsidRPr="00020B57" w:rsidRDefault="00020B57" w:rsidP="00020B57">
      <w:pPr>
        <w:rPr>
          <w:rFonts w:ascii="Muli Regular" w:hAnsi="Muli Regular"/>
          <w:lang w:val="en-GB"/>
        </w:rPr>
      </w:pPr>
      <w:r w:rsidRPr="00020B57">
        <w:rPr>
          <w:rFonts w:ascii="Muli Regular" w:hAnsi="Muli Regular"/>
          <w:lang w:val="en-GB"/>
        </w:rPr>
        <w:t>To increase the impact of outreach activities towards EOSC/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stakeholders, </w:t>
      </w:r>
      <w:proofErr w:type="spellStart"/>
      <w:r w:rsidRPr="00020B57">
        <w:rPr>
          <w:rFonts w:ascii="Muli Regular" w:hAnsi="Muli Regular"/>
          <w:lang w:val="en-GB"/>
        </w:rPr>
        <w:t>PaNOSC</w:t>
      </w:r>
      <w:proofErr w:type="spellEnd"/>
      <w:r w:rsidRPr="00020B57">
        <w:rPr>
          <w:rFonts w:ascii="Muli Regular" w:hAnsi="Muli Regular"/>
          <w:lang w:val="en-GB"/>
        </w:rPr>
        <w:t xml:space="preserve"> and </w:t>
      </w:r>
      <w:proofErr w:type="spellStart"/>
      <w:r w:rsidRPr="00020B57">
        <w:rPr>
          <w:rFonts w:ascii="Muli Regular" w:hAnsi="Muli Regular"/>
          <w:lang w:val="en-GB"/>
        </w:rPr>
        <w:t>ExPaNDS</w:t>
      </w:r>
      <w:proofErr w:type="spellEnd"/>
      <w:r w:rsidRPr="00020B57">
        <w:rPr>
          <w:rFonts w:ascii="Muli Regular" w:hAnsi="Muli Regular"/>
          <w:lang w:val="en-GB"/>
        </w:rPr>
        <w:t xml:space="preserve"> have agreed on a set of common actions in the communications domain, and namely:</w:t>
      </w:r>
    </w:p>
    <w:p w14:paraId="2E3178F4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Share of deliverables and useful resources for communications/outreach</w:t>
      </w:r>
    </w:p>
    <w:p w14:paraId="3AF9E6E8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Common mailing list, with all communications/press ofﬁcers from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and </w:t>
      </w:r>
      <w:proofErr w:type="spellStart"/>
      <w:r w:rsidRPr="00020B57">
        <w:rPr>
          <w:lang w:val="en-GB"/>
        </w:rPr>
        <w:t>ExPaNDS</w:t>
      </w:r>
      <w:proofErr w:type="spellEnd"/>
      <w:r w:rsidRPr="00020B57">
        <w:rPr>
          <w:lang w:val="en-GB"/>
        </w:rPr>
        <w:t xml:space="preserve"> partners, to exchange news, info about events and projects’ advancements, useful resources, etc.</w:t>
      </w:r>
    </w:p>
    <w:p w14:paraId="201C29F3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Use of a joint common events’ calendar</w:t>
      </w:r>
    </w:p>
    <w:p w14:paraId="738216AE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support on social media</w:t>
      </w:r>
    </w:p>
    <w:p w14:paraId="60AD1562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Mutual promotion of results, events and activities of both projects</w:t>
      </w:r>
    </w:p>
    <w:p w14:paraId="6B1A3A53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Joint use of the e-learning platform developed in </w:t>
      </w:r>
      <w:proofErr w:type="spellStart"/>
      <w:r w:rsidRPr="00020B57">
        <w:rPr>
          <w:lang w:val="en-GB"/>
        </w:rPr>
        <w:t>PaNOSC</w:t>
      </w:r>
      <w:proofErr w:type="spellEnd"/>
      <w:r w:rsidRPr="00020B57">
        <w:rPr>
          <w:lang w:val="en-GB"/>
        </w:rPr>
        <w:t xml:space="preserve"> WP8 (once available)</w:t>
      </w:r>
    </w:p>
    <w:p w14:paraId="683C674E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Joint planning of similar events (e.g., </w:t>
      </w:r>
      <w:proofErr w:type="spellStart"/>
      <w:r w:rsidRPr="00020B57">
        <w:rPr>
          <w:lang w:val="en-GB"/>
        </w:rPr>
        <w:t>Jupyter</w:t>
      </w:r>
      <w:proofErr w:type="spellEnd"/>
      <w:r w:rsidRPr="00020B57">
        <w:rPr>
          <w:lang w:val="en-GB"/>
        </w:rPr>
        <w:t xml:space="preserve"> workshops or similar)</w:t>
      </w:r>
    </w:p>
    <w:p w14:paraId="7053FD90" w14:textId="13875B69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annual meeting</w:t>
      </w:r>
      <w:r w:rsidR="0091083F">
        <w:rPr>
          <w:lang w:val="en-GB"/>
        </w:rPr>
        <w:t xml:space="preserve"> </w:t>
      </w:r>
    </w:p>
    <w:p w14:paraId="61338289" w14:textId="77777777" w:rsidR="00020B57" w:rsidRPr="00020B57" w:rsidRDefault="00020B57" w:rsidP="00020B57">
      <w:pPr>
        <w:pStyle w:val="ListParagraph"/>
        <w:widowControl/>
        <w:numPr>
          <w:ilvl w:val="0"/>
          <w:numId w:val="3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>Joint attendance of user meetings to raise awareness about the projects, and to involve and engage potential and future users of tools / technologies / services developed in the frame of the two projects.</w:t>
      </w:r>
    </w:p>
    <w:p w14:paraId="10239A1D" w14:textId="77777777" w:rsidR="00020B57" w:rsidRDefault="00020B57" w:rsidP="00020B57">
      <w:pPr>
        <w:rPr>
          <w:rFonts w:ascii="Muli Regular" w:hAnsi="Muli Regular"/>
          <w:lang w:val="en-GB"/>
        </w:rPr>
      </w:pPr>
    </w:p>
    <w:p w14:paraId="56C09548" w14:textId="4AE4B9CF" w:rsidR="0091083F" w:rsidRPr="00244FE1" w:rsidRDefault="0091083F" w:rsidP="00020B57">
      <w:pPr>
        <w:rPr>
          <w:rFonts w:ascii="Muli Regular" w:hAnsi="Muli Regular"/>
          <w:b/>
          <w:lang w:val="en-GB"/>
        </w:rPr>
      </w:pPr>
      <w:r w:rsidRPr="00244FE1">
        <w:rPr>
          <w:rFonts w:ascii="Muli Regular" w:hAnsi="Muli Regular"/>
          <w:b/>
          <w:lang w:val="en-GB"/>
        </w:rPr>
        <w:t>Promotion by the partners</w:t>
      </w:r>
      <w:r w:rsidR="0012263B" w:rsidRPr="00244FE1">
        <w:rPr>
          <w:rFonts w:ascii="Muli Regular" w:hAnsi="Muli Regular"/>
          <w:b/>
          <w:lang w:val="en-GB"/>
        </w:rPr>
        <w:t xml:space="preserve"> on their annual reports / periodical newsletters</w:t>
      </w:r>
      <w:r w:rsidRPr="00244FE1">
        <w:rPr>
          <w:rFonts w:ascii="Muli Regular" w:hAnsi="Muli Regular"/>
          <w:b/>
          <w:lang w:val="en-GB"/>
        </w:rPr>
        <w:t>:</w:t>
      </w:r>
    </w:p>
    <w:p w14:paraId="571F6C60" w14:textId="7573A607" w:rsidR="0091083F" w:rsidRDefault="0091083F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CERIC newsletter n. 19: </w:t>
      </w:r>
      <w:hyperlink r:id="rId168" w:history="1">
        <w:r w:rsidR="00CD170E" w:rsidRPr="0004567B">
          <w:rPr>
            <w:rStyle w:val="Hyperlink"/>
            <w:lang w:val="en-GB"/>
          </w:rPr>
          <w:t>https://mailchi.mp/f77b0cad9541/ceric-newsletter-no-19-october-4647301</w:t>
        </w:r>
      </w:hyperlink>
      <w:r w:rsidR="00CD170E">
        <w:rPr>
          <w:lang w:val="en-GB"/>
        </w:rPr>
        <w:t xml:space="preserve"> </w:t>
      </w:r>
    </w:p>
    <w:p w14:paraId="54DCD079" w14:textId="3B629E30" w:rsidR="0091083F" w:rsidRPr="0091083F" w:rsidRDefault="0091083F" w:rsidP="0091083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ELI-DC Newsletter n. 12: </w:t>
      </w:r>
      <w:hyperlink r:id="rId169" w:history="1">
        <w:r w:rsidRPr="0004567B">
          <w:rPr>
            <w:rStyle w:val="Hyperlink"/>
            <w:lang w:val="en-GB"/>
          </w:rPr>
          <w:t>https://mailchi.mp/ccb1226fd1ee/elines-newsletter-2318145</w:t>
        </w:r>
      </w:hyperlink>
      <w:r>
        <w:rPr>
          <w:lang w:val="en-GB"/>
        </w:rPr>
        <w:t xml:space="preserve">  </w:t>
      </w:r>
    </w:p>
    <w:p w14:paraId="40DC03EE" w14:textId="77777777" w:rsidR="00020B57" w:rsidRPr="00020B57" w:rsidRDefault="00020B57" w:rsidP="00020B57">
      <w:pPr>
        <w:contextualSpacing/>
        <w:rPr>
          <w:rFonts w:ascii="Muli Regular" w:hAnsi="Muli Regular"/>
          <w:lang w:val="en-GB"/>
        </w:rPr>
      </w:pPr>
    </w:p>
    <w:p w14:paraId="3828F78B" w14:textId="5321D363" w:rsidR="00345F47" w:rsidRDefault="00236A87">
      <w:pPr>
        <w:rPr>
          <w:rFonts w:ascii="Muli Regular" w:hAnsi="Muli Regular"/>
          <w:b/>
          <w:lang w:val="en-GB"/>
        </w:rPr>
      </w:pPr>
      <w:r>
        <w:rPr>
          <w:rFonts w:ascii="Muli Regular" w:hAnsi="Muli Regular"/>
          <w:b/>
          <w:lang w:val="en-GB"/>
        </w:rPr>
        <w:t xml:space="preserve">Other </w:t>
      </w:r>
      <w:r w:rsidR="00402E6F" w:rsidRPr="00402E6F">
        <w:rPr>
          <w:rFonts w:ascii="Muli Regular" w:hAnsi="Muli Regular"/>
          <w:b/>
          <w:lang w:val="en-GB"/>
        </w:rPr>
        <w:t>achieveme</w:t>
      </w:r>
      <w:r>
        <w:rPr>
          <w:rFonts w:ascii="Muli Regular" w:hAnsi="Muli Regular"/>
          <w:b/>
          <w:lang w:val="en-GB"/>
        </w:rPr>
        <w:t xml:space="preserve">nts promoted on </w:t>
      </w:r>
      <w:proofErr w:type="spellStart"/>
      <w:r>
        <w:rPr>
          <w:rFonts w:ascii="Muli Regular" w:hAnsi="Muli Regular"/>
          <w:b/>
          <w:lang w:val="en-GB"/>
        </w:rPr>
        <w:t>PaNOSC</w:t>
      </w:r>
      <w:proofErr w:type="spellEnd"/>
      <w:r>
        <w:rPr>
          <w:rFonts w:ascii="Muli Regular" w:hAnsi="Muli Regular"/>
          <w:b/>
          <w:lang w:val="en-GB"/>
        </w:rPr>
        <w:t xml:space="preserve"> channels, and disseminated to </w:t>
      </w:r>
      <w:proofErr w:type="spellStart"/>
      <w:r>
        <w:rPr>
          <w:rFonts w:ascii="Muli Regular" w:hAnsi="Muli Regular"/>
          <w:b/>
          <w:lang w:val="en-GB"/>
        </w:rPr>
        <w:t>PaNOSC</w:t>
      </w:r>
      <w:proofErr w:type="spellEnd"/>
      <w:r>
        <w:rPr>
          <w:rFonts w:ascii="Muli Regular" w:hAnsi="Muli Regular"/>
          <w:b/>
          <w:lang w:val="en-GB"/>
        </w:rPr>
        <w:t xml:space="preserve"> main stakeholders:</w:t>
      </w:r>
    </w:p>
    <w:p w14:paraId="103DA812" w14:textId="1EA4B528" w:rsidR="006C1523" w:rsidRDefault="006C1523" w:rsidP="00474A8B">
      <w:pPr>
        <w:pStyle w:val="ListParagraph"/>
        <w:numPr>
          <w:ilvl w:val="0"/>
          <w:numId w:val="13"/>
        </w:numPr>
        <w:jc w:val="left"/>
        <w:rPr>
          <w:b/>
          <w:lang w:val="en-GB"/>
        </w:rPr>
      </w:pPr>
      <w:proofErr w:type="spellStart"/>
      <w:r>
        <w:rPr>
          <w:b/>
          <w:lang w:val="en-GB"/>
        </w:rPr>
        <w:t>OpenPMD</w:t>
      </w:r>
      <w:proofErr w:type="spellEnd"/>
      <w:r>
        <w:rPr>
          <w:b/>
          <w:lang w:val="en-GB"/>
        </w:rPr>
        <w:t xml:space="preserve"> standard for simulation data (and metadata) further developed in </w:t>
      </w:r>
      <w:proofErr w:type="spellStart"/>
      <w:r>
        <w:rPr>
          <w:b/>
          <w:lang w:val="en-GB"/>
        </w:rPr>
        <w:t>PaNOSC</w:t>
      </w:r>
      <w:proofErr w:type="spellEnd"/>
      <w:r>
        <w:rPr>
          <w:b/>
          <w:lang w:val="en-GB"/>
        </w:rPr>
        <w:t xml:space="preserve"> wp5</w:t>
      </w:r>
    </w:p>
    <w:p w14:paraId="5CC12ADB" w14:textId="4EB35D03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website: </w:t>
      </w:r>
      <w:hyperlink r:id="rId170" w:history="1">
        <w:r w:rsidRPr="0004567B">
          <w:rPr>
            <w:rStyle w:val="Hyperlink"/>
            <w:lang w:val="en-GB"/>
          </w:rPr>
          <w:t>https://www.panosc.eu/news/openpmd-standard-for-simulation-data-and-metadata-further-developed-in-panosc-wp5/</w:t>
        </w:r>
      </w:hyperlink>
    </w:p>
    <w:p w14:paraId="2014E1E4" w14:textId="632460C5" w:rsid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CORDIS: </w:t>
      </w:r>
      <w:hyperlink r:id="rId171" w:history="1">
        <w:r w:rsidRPr="0004567B">
          <w:rPr>
            <w:rStyle w:val="Hyperlink"/>
            <w:lang w:val="en-GB"/>
          </w:rPr>
          <w:t>https://cordis.europa.eu/article/id/413169-openpmd-standard-for-simulation-data-and-metadata-further-developed-in-panosc-wp5</w:t>
        </w:r>
      </w:hyperlink>
      <w:r>
        <w:rPr>
          <w:lang w:val="en-GB"/>
        </w:rPr>
        <w:t xml:space="preserve"> </w:t>
      </w:r>
    </w:p>
    <w:p w14:paraId="52041B66" w14:textId="6157640D" w:rsidR="006C1523" w:rsidRPr="006C1523" w:rsidRDefault="006C1523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>
        <w:rPr>
          <w:lang w:val="en-GB"/>
        </w:rPr>
        <w:t xml:space="preserve">Twitter: </w:t>
      </w:r>
      <w:hyperlink r:id="rId172" w:history="1">
        <w:r w:rsidRPr="0004567B">
          <w:rPr>
            <w:rStyle w:val="Hyperlink"/>
            <w:lang w:val="en-GB"/>
          </w:rPr>
          <w:t>https://twitter.com/Panosc_eu/status/1205488570468884482</w:t>
        </w:r>
      </w:hyperlink>
      <w:r>
        <w:rPr>
          <w:lang w:val="en-GB"/>
        </w:rPr>
        <w:t xml:space="preserve"> </w:t>
      </w:r>
    </w:p>
    <w:p w14:paraId="376B498A" w14:textId="26B3238D" w:rsidR="00402E6F" w:rsidRDefault="00402E6F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>
        <w:rPr>
          <w:b/>
          <w:lang w:val="en-GB"/>
        </w:rPr>
        <w:t xml:space="preserve">Report published on current technical elements of data analysis at </w:t>
      </w:r>
      <w:proofErr w:type="spellStart"/>
      <w:r>
        <w:rPr>
          <w:b/>
          <w:lang w:val="en-GB"/>
        </w:rPr>
        <w:t>PaNOSC</w:t>
      </w:r>
      <w:proofErr w:type="spellEnd"/>
      <w:r>
        <w:rPr>
          <w:b/>
          <w:lang w:val="en-GB"/>
        </w:rPr>
        <w:t xml:space="preserve"> partner sites</w:t>
      </w:r>
    </w:p>
    <w:p w14:paraId="416792D1" w14:textId="1BAF1C48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</w:t>
      </w:r>
      <w:r w:rsidR="006C1523">
        <w:rPr>
          <w:lang w:val="en-GB"/>
        </w:rPr>
        <w:t xml:space="preserve">: </w:t>
      </w:r>
      <w:hyperlink r:id="rId173" w:history="1">
        <w:r w:rsidR="006C1523" w:rsidRPr="0004567B">
          <w:rPr>
            <w:rStyle w:val="Hyperlink"/>
            <w:lang w:val="en-GB"/>
          </w:rPr>
          <w:t>https://www.panosc.eu/news/published-the-report-on-current-technical-elements-of-data-analysis-at-panosc-partner-sites/</w:t>
        </w:r>
      </w:hyperlink>
      <w:r w:rsidR="006C1523">
        <w:rPr>
          <w:lang w:val="en-GB"/>
        </w:rPr>
        <w:t xml:space="preserve"> </w:t>
      </w:r>
    </w:p>
    <w:p w14:paraId="3D78376A" w14:textId="4216F942" w:rsidR="00402E6F" w:rsidRPr="006C1523" w:rsidRDefault="00402E6F" w:rsidP="006C1523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CORDIS</w:t>
      </w:r>
      <w:r w:rsidR="006C1523">
        <w:rPr>
          <w:lang w:val="en-GB"/>
        </w:rPr>
        <w:t xml:space="preserve">: </w:t>
      </w:r>
      <w:hyperlink r:id="rId174" w:history="1">
        <w:r w:rsidR="006C1523" w:rsidRPr="0004567B">
          <w:rPr>
            <w:rStyle w:val="Hyperlink"/>
            <w:lang w:val="en-GB"/>
          </w:rPr>
          <w:t>https://cordis.europa.eu/article/id/413168-report-published-on-current-technical-elements-of-data-analysis-at-panosc-partner-sites</w:t>
        </w:r>
      </w:hyperlink>
      <w:r w:rsidR="006C1523">
        <w:rPr>
          <w:lang w:val="en-GB"/>
        </w:rPr>
        <w:t xml:space="preserve"> </w:t>
      </w:r>
    </w:p>
    <w:p w14:paraId="4431915C" w14:textId="013603D5" w:rsidR="00402E6F" w:rsidRPr="006C1523" w:rsidRDefault="006C1523" w:rsidP="00402E6F">
      <w:pPr>
        <w:pStyle w:val="ListParagraph"/>
        <w:numPr>
          <w:ilvl w:val="1"/>
          <w:numId w:val="13"/>
        </w:numPr>
        <w:rPr>
          <w:lang w:val="en-GB"/>
        </w:rPr>
      </w:pPr>
      <w:r w:rsidRPr="006C1523">
        <w:rPr>
          <w:lang w:val="en-GB"/>
        </w:rPr>
        <w:t>Twitter</w:t>
      </w:r>
      <w:r>
        <w:rPr>
          <w:lang w:val="en-GB"/>
        </w:rPr>
        <w:t xml:space="preserve">: </w:t>
      </w:r>
      <w:hyperlink r:id="rId175" w:history="1">
        <w:r w:rsidRPr="0004567B">
          <w:rPr>
            <w:rStyle w:val="Hyperlink"/>
            <w:lang w:val="en-GB"/>
          </w:rPr>
          <w:t>https://twitter.com/Panosc_eu/status/1206922024284803072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14:paraId="3046C9A9" w14:textId="17C4F68A" w:rsidR="00402E6F" w:rsidRDefault="006C1523" w:rsidP="00402E6F">
      <w:pPr>
        <w:pStyle w:val="ListParagraph"/>
        <w:numPr>
          <w:ilvl w:val="0"/>
          <w:numId w:val="13"/>
        </w:numPr>
        <w:rPr>
          <w:b/>
          <w:lang w:val="en-GB"/>
        </w:rPr>
      </w:pPr>
      <w:r>
        <w:rPr>
          <w:b/>
          <w:lang w:val="en-GB"/>
        </w:rPr>
        <w:t xml:space="preserve">ESRF repository selected for support towards achieving </w:t>
      </w:r>
      <w:proofErr w:type="spellStart"/>
      <w:r>
        <w:rPr>
          <w:b/>
          <w:lang w:val="en-GB"/>
        </w:rPr>
        <w:t>CoreTrustSeal</w:t>
      </w:r>
      <w:proofErr w:type="spellEnd"/>
      <w:r>
        <w:rPr>
          <w:b/>
          <w:lang w:val="en-GB"/>
        </w:rPr>
        <w:t xml:space="preserve"> certification</w:t>
      </w:r>
    </w:p>
    <w:p w14:paraId="05A14AF3" w14:textId="0C5FEF5D" w:rsidR="006C1523" w:rsidRP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proofErr w:type="spellStart"/>
      <w:r w:rsidRPr="006C1523">
        <w:rPr>
          <w:lang w:val="en-GB"/>
        </w:rPr>
        <w:t>PaNOSC</w:t>
      </w:r>
      <w:proofErr w:type="spellEnd"/>
      <w:r w:rsidRPr="006C1523">
        <w:rPr>
          <w:lang w:val="en-GB"/>
        </w:rPr>
        <w:t xml:space="preserve"> website:</w:t>
      </w:r>
      <w:r>
        <w:rPr>
          <w:lang w:val="en-GB"/>
        </w:rPr>
        <w:t xml:space="preserve"> </w:t>
      </w:r>
      <w:hyperlink r:id="rId176" w:history="1">
        <w:r w:rsidRPr="0004567B">
          <w:rPr>
            <w:rStyle w:val="Hyperlink"/>
            <w:lang w:val="en-GB"/>
          </w:rPr>
          <w:t>https://www.panosc.eu/news/esrf-data-repositories-selected-for-support-towards-achieving-coretrustseal-certification/</w:t>
        </w:r>
      </w:hyperlink>
      <w:r>
        <w:rPr>
          <w:lang w:val="en-GB"/>
        </w:rPr>
        <w:t xml:space="preserve"> </w:t>
      </w:r>
    </w:p>
    <w:p w14:paraId="773D7994" w14:textId="6856BD2D" w:rsidR="006C1523" w:rsidRDefault="006C1523" w:rsidP="00474A8B">
      <w:pPr>
        <w:pStyle w:val="ListParagraph"/>
        <w:numPr>
          <w:ilvl w:val="1"/>
          <w:numId w:val="13"/>
        </w:numPr>
        <w:jc w:val="left"/>
        <w:rPr>
          <w:lang w:val="en-GB"/>
        </w:rPr>
      </w:pPr>
      <w:r w:rsidRPr="006C1523">
        <w:rPr>
          <w:lang w:val="en-GB"/>
        </w:rPr>
        <w:t>Twitter:</w:t>
      </w:r>
      <w:r>
        <w:rPr>
          <w:lang w:val="en-GB"/>
        </w:rPr>
        <w:t xml:space="preserve"> </w:t>
      </w:r>
      <w:hyperlink r:id="rId177" w:history="1">
        <w:r w:rsidRPr="0004567B">
          <w:rPr>
            <w:rStyle w:val="Hyperlink"/>
            <w:lang w:val="en-GB"/>
          </w:rPr>
          <w:t>https://twitter.com/Panosc_eu/status/1208045084110991362</w:t>
        </w:r>
      </w:hyperlink>
      <w:r>
        <w:rPr>
          <w:lang w:val="en-GB"/>
        </w:rPr>
        <w:t xml:space="preserve"> </w:t>
      </w:r>
    </w:p>
    <w:p w14:paraId="7E76EF41" w14:textId="77777777" w:rsidR="00AC569A" w:rsidRDefault="00AC569A" w:rsidP="00AC569A">
      <w:pPr>
        <w:rPr>
          <w:lang w:val="en-GB"/>
        </w:rPr>
      </w:pPr>
    </w:p>
    <w:p w14:paraId="6CBCF75C" w14:textId="77777777" w:rsidR="00AC569A" w:rsidRDefault="00AC569A" w:rsidP="00AC569A">
      <w:pPr>
        <w:rPr>
          <w:lang w:val="en-GB"/>
        </w:rPr>
      </w:pPr>
    </w:p>
    <w:p w14:paraId="2D1A8928" w14:textId="77777777" w:rsidR="00AC569A" w:rsidRPr="00AC569A" w:rsidRDefault="00AC569A" w:rsidP="00AC569A">
      <w:pPr>
        <w:contextualSpacing/>
        <w:rPr>
          <w:rFonts w:ascii="Muli Regular" w:hAnsi="Muli Regular"/>
          <w:b/>
          <w:lang w:val="en-GB"/>
        </w:rPr>
      </w:pPr>
      <w:r w:rsidRPr="00AC569A">
        <w:rPr>
          <w:rFonts w:ascii="Muli Regular" w:hAnsi="Muli Regular"/>
          <w:b/>
          <w:lang w:val="en-GB"/>
        </w:rPr>
        <w:t xml:space="preserve">Planned </w:t>
      </w:r>
      <w:proofErr w:type="spellStart"/>
      <w:r w:rsidRPr="00AC569A">
        <w:rPr>
          <w:rFonts w:ascii="Muli Regular" w:hAnsi="Muli Regular"/>
          <w:b/>
          <w:lang w:val="en-GB"/>
        </w:rPr>
        <w:t>ongoing</w:t>
      </w:r>
      <w:proofErr w:type="spellEnd"/>
      <w:r w:rsidRPr="00AC569A">
        <w:rPr>
          <w:rFonts w:ascii="Muli Regular" w:hAnsi="Muli Regular"/>
          <w:b/>
          <w:lang w:val="en-GB"/>
        </w:rPr>
        <w:t xml:space="preserve"> actions for a wider outreach to the </w:t>
      </w:r>
      <w:proofErr w:type="spellStart"/>
      <w:r w:rsidRPr="00AC569A">
        <w:rPr>
          <w:rFonts w:ascii="Muli Regular" w:hAnsi="Muli Regular"/>
          <w:b/>
          <w:lang w:val="en-GB"/>
        </w:rPr>
        <w:t>PaNOSC</w:t>
      </w:r>
      <w:proofErr w:type="spellEnd"/>
      <w:r w:rsidRPr="00AC569A">
        <w:rPr>
          <w:rFonts w:ascii="Muli Regular" w:hAnsi="Muli Regular"/>
          <w:b/>
          <w:lang w:val="en-GB"/>
        </w:rPr>
        <w:t xml:space="preserve"> community:</w:t>
      </w:r>
    </w:p>
    <w:p w14:paraId="6E0C8FBB" w14:textId="77777777" w:rsidR="00AC569A" w:rsidRPr="00020B57" w:rsidRDefault="00AC569A" w:rsidP="00AC569A">
      <w:pPr>
        <w:pStyle w:val="ListParagraph"/>
        <w:widowControl/>
        <w:numPr>
          <w:ilvl w:val="0"/>
          <w:numId w:val="4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b/>
          <w:lang w:val="en-GB"/>
        </w:rPr>
        <w:t>WP6 – EOSC integration.</w:t>
      </w:r>
      <w:r w:rsidRPr="00020B57">
        <w:rPr>
          <w:lang w:val="en-GB"/>
        </w:rPr>
        <w:t xml:space="preserve"> The production of a video has started in 2019, to highlight and disseminate an important result achieved in the WP, i.e. the integration of </w:t>
      </w:r>
      <w:proofErr w:type="spellStart"/>
      <w:r w:rsidRPr="00020B57">
        <w:rPr>
          <w:lang w:val="en-GB"/>
        </w:rPr>
        <w:t>UmbrellaID</w:t>
      </w:r>
      <w:proofErr w:type="spellEnd"/>
      <w:r w:rsidRPr="00020B57">
        <w:rPr>
          <w:lang w:val="en-GB"/>
        </w:rPr>
        <w:t xml:space="preserve"> with </w:t>
      </w:r>
      <w:proofErr w:type="spellStart"/>
      <w:r w:rsidRPr="00020B57">
        <w:rPr>
          <w:lang w:val="en-GB"/>
        </w:rPr>
        <w:t>Gèant</w:t>
      </w:r>
      <w:proofErr w:type="spellEnd"/>
      <w:r w:rsidRPr="00020B57">
        <w:rPr>
          <w:lang w:val="en-GB"/>
        </w:rPr>
        <w:t xml:space="preserve"> </w:t>
      </w:r>
      <w:proofErr w:type="spellStart"/>
      <w:r w:rsidRPr="00020B57">
        <w:rPr>
          <w:lang w:val="en-GB"/>
        </w:rPr>
        <w:t>eduTEAMS</w:t>
      </w:r>
      <w:proofErr w:type="spellEnd"/>
      <w:r w:rsidRPr="00020B57">
        <w:rPr>
          <w:lang w:val="en-GB"/>
        </w:rPr>
        <w:t xml:space="preserve"> &gt; </w:t>
      </w:r>
      <w:hyperlink r:id="rId178" w:history="1">
        <w:r w:rsidRPr="00020B57">
          <w:rPr>
            <w:rStyle w:val="Hyperlink"/>
            <w:lang w:val="en-GB"/>
          </w:rPr>
          <w:t>https://www.youtube.com/watch?v=B_apP--</w:t>
        </w:r>
        <w:proofErr w:type="spellStart"/>
        <w:r w:rsidRPr="00020B57">
          <w:rPr>
            <w:rStyle w:val="Hyperlink"/>
            <w:lang w:val="en-GB"/>
          </w:rPr>
          <w:t>BfQM</w:t>
        </w:r>
        <w:proofErr w:type="spellEnd"/>
      </w:hyperlink>
      <w:r w:rsidRPr="00020B57">
        <w:rPr>
          <w:lang w:val="en-GB"/>
        </w:rPr>
        <w:t xml:space="preserve"> </w:t>
      </w:r>
    </w:p>
    <w:p w14:paraId="72F2EEB8" w14:textId="77777777" w:rsidR="00AC569A" w:rsidRPr="00020B57" w:rsidRDefault="00AC569A" w:rsidP="00AC569A">
      <w:pPr>
        <w:pStyle w:val="ListParagraph"/>
        <w:widowControl/>
        <w:numPr>
          <w:ilvl w:val="0"/>
          <w:numId w:val="4"/>
        </w:numPr>
        <w:tabs>
          <w:tab w:val="clear" w:pos="514"/>
        </w:tabs>
        <w:autoSpaceDE/>
        <w:autoSpaceDN/>
        <w:spacing w:line="240" w:lineRule="auto"/>
        <w:contextualSpacing/>
        <w:rPr>
          <w:lang w:val="en-GB"/>
        </w:rPr>
      </w:pPr>
      <w:r w:rsidRPr="00020B57">
        <w:rPr>
          <w:lang w:val="en-GB"/>
        </w:rPr>
        <w:t xml:space="preserve">Update of a video realized by ILL on DOI, for future use by all </w:t>
      </w:r>
      <w:proofErr w:type="spellStart"/>
      <w:r w:rsidRPr="00020B57">
        <w:rPr>
          <w:lang w:val="en-GB"/>
        </w:rPr>
        <w:t>PaN</w:t>
      </w:r>
      <w:proofErr w:type="spellEnd"/>
      <w:r w:rsidRPr="00020B57">
        <w:rPr>
          <w:lang w:val="en-GB"/>
        </w:rPr>
        <w:t xml:space="preserve"> EU RIs</w:t>
      </w:r>
    </w:p>
    <w:p w14:paraId="69AD015F" w14:textId="77777777" w:rsidR="00AC569A" w:rsidRPr="00AC569A" w:rsidRDefault="00AC569A" w:rsidP="00AC569A">
      <w:pPr>
        <w:rPr>
          <w:lang w:val="en-GB"/>
        </w:rPr>
      </w:pPr>
    </w:p>
    <w:sectPr w:rsidR="00AC569A" w:rsidRPr="00AC569A" w:rsidSect="0012263B">
      <w:headerReference w:type="default" r:id="rId179"/>
      <w:footerReference w:type="default" r:id="rId180"/>
      <w:headerReference w:type="first" r:id="rId181"/>
      <w:footerReference w:type="first" r:id="rId182"/>
      <w:pgSz w:w="16840" w:h="11900" w:orient="landscape"/>
      <w:pgMar w:top="1132" w:right="1797" w:bottom="851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BAEBE" w14:textId="77777777" w:rsidR="00402E6F" w:rsidRDefault="00402E6F" w:rsidP="00345F47">
      <w:r>
        <w:separator/>
      </w:r>
    </w:p>
  </w:endnote>
  <w:endnote w:type="continuationSeparator" w:id="0">
    <w:p w14:paraId="68F5DFE6" w14:textId="77777777" w:rsidR="00402E6F" w:rsidRDefault="00402E6F" w:rsidP="0034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uli Black"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E174A" w14:textId="77777777" w:rsidR="00402E6F" w:rsidRDefault="00402E6F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6514D1CD" wp14:editId="6AC199E9">
          <wp:simplePos x="0" y="0"/>
          <wp:positionH relativeFrom="column">
            <wp:posOffset>-114300</wp:posOffset>
          </wp:positionH>
          <wp:positionV relativeFrom="paragraph">
            <wp:posOffset>109220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105251" w14:textId="77777777" w:rsidR="00402E6F" w:rsidRDefault="00402E6F" w:rsidP="00345F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590B" w14:textId="77777777" w:rsidR="00402E6F" w:rsidRDefault="00402E6F">
    <w:pPr>
      <w:pStyle w:val="Footer"/>
    </w:pPr>
    <w:r w:rsidRPr="00345F47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92E7025" wp14:editId="6591171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949055" cy="661035"/>
          <wp:effectExtent l="0" t="0" r="0" b="0"/>
          <wp:wrapThrough wrapText="bothSides">
            <wp:wrapPolygon edited="0">
              <wp:start x="0" y="0"/>
              <wp:lineTo x="0" y="20749"/>
              <wp:lineTo x="21519" y="20749"/>
              <wp:lineTo x="21519" y="0"/>
              <wp:lineTo x="0" y="0"/>
            </wp:wrapPolygon>
          </wp:wrapThrough>
          <wp:docPr id="4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90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936AB" w14:textId="77777777" w:rsidR="00402E6F" w:rsidRDefault="00402E6F" w:rsidP="00345F47">
      <w:r>
        <w:separator/>
      </w:r>
    </w:p>
  </w:footnote>
  <w:footnote w:type="continuationSeparator" w:id="0">
    <w:p w14:paraId="2C98ED04" w14:textId="77777777" w:rsidR="00402E6F" w:rsidRDefault="00402E6F" w:rsidP="00345F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E81C9" w14:textId="02B7631C" w:rsidR="00402E6F" w:rsidRDefault="00402E6F" w:rsidP="00345F4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50E191" wp14:editId="12B9F34C">
          <wp:simplePos x="0" y="0"/>
          <wp:positionH relativeFrom="column">
            <wp:posOffset>7886700</wp:posOffset>
          </wp:positionH>
          <wp:positionV relativeFrom="paragraph">
            <wp:posOffset>-220980</wp:posOffset>
          </wp:positionV>
          <wp:extent cx="1311910" cy="683260"/>
          <wp:effectExtent l="0" t="0" r="8890" b="2540"/>
          <wp:wrapThrough wrapText="bothSides">
            <wp:wrapPolygon edited="0">
              <wp:start x="7528" y="0"/>
              <wp:lineTo x="2091" y="3212"/>
              <wp:lineTo x="0" y="6424"/>
              <wp:lineTo x="0" y="15257"/>
              <wp:lineTo x="5855" y="19271"/>
              <wp:lineTo x="7528" y="20877"/>
              <wp:lineTo x="9200" y="20877"/>
              <wp:lineTo x="21328" y="19271"/>
              <wp:lineTo x="21328" y="8833"/>
              <wp:lineTo x="14219" y="0"/>
              <wp:lineTo x="7528" y="0"/>
            </wp:wrapPolygon>
          </wp:wrapThrough>
          <wp:docPr id="1" name="Picture 1" descr="Macintosh HD:Users:nicoletta:Documents:DOCS CERIC:PROJECTS:PaNOSC:PaNOSC_WPs:PaNOSC_WP9:PaNOSC_logo:PaNOSClogo_print_CMY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icoletta:Documents:DOCS CERIC:PROJECTS:PaNOSC:PaNOSC_WPs:PaNOSC_WP9:PaNOSC_logo:PaNOSClogo_print_CMY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5DC60" w14:textId="77777777" w:rsidR="00402E6F" w:rsidRDefault="00402E6F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03A63D3" wp14:editId="7B1469DE">
          <wp:simplePos x="0" y="0"/>
          <wp:positionH relativeFrom="column">
            <wp:posOffset>-748665</wp:posOffset>
          </wp:positionH>
          <wp:positionV relativeFrom="paragraph">
            <wp:posOffset>-220980</wp:posOffset>
          </wp:positionV>
          <wp:extent cx="10006965" cy="2037080"/>
          <wp:effectExtent l="0" t="0" r="635" b="0"/>
          <wp:wrapThrough wrapText="bothSides">
            <wp:wrapPolygon edited="0">
              <wp:start x="0" y="0"/>
              <wp:lineTo x="0" y="21277"/>
              <wp:lineTo x="21547" y="21277"/>
              <wp:lineTo x="21547" y="0"/>
              <wp:lineTo x="0" y="0"/>
            </wp:wrapPolygon>
          </wp:wrapThrough>
          <wp:docPr id="3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6965" cy="203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FA439F3" w14:textId="77777777" w:rsidR="00402E6F" w:rsidRDefault="00402E6F">
    <w:pPr>
      <w:pStyle w:val="Header"/>
    </w:pPr>
  </w:p>
  <w:p w14:paraId="7A4FE87B" w14:textId="77777777" w:rsidR="00402E6F" w:rsidRDefault="00402E6F">
    <w:pPr>
      <w:pStyle w:val="Header"/>
    </w:pPr>
  </w:p>
  <w:p w14:paraId="6696A247" w14:textId="77777777" w:rsidR="00402E6F" w:rsidRDefault="00402E6F">
    <w:pPr>
      <w:pStyle w:val="Header"/>
    </w:pPr>
  </w:p>
  <w:p w14:paraId="3BDC77B4" w14:textId="77777777" w:rsidR="00402E6F" w:rsidRDefault="00402E6F">
    <w:pPr>
      <w:pStyle w:val="Header"/>
    </w:pPr>
  </w:p>
  <w:p w14:paraId="13E8FC2D" w14:textId="77777777" w:rsidR="00402E6F" w:rsidRDefault="00402E6F">
    <w:pPr>
      <w:pStyle w:val="Header"/>
    </w:pPr>
  </w:p>
  <w:p w14:paraId="6C1EFE45" w14:textId="77777777" w:rsidR="00402E6F" w:rsidRDefault="00402E6F">
    <w:pPr>
      <w:pStyle w:val="Header"/>
    </w:pPr>
  </w:p>
  <w:p w14:paraId="7C0D988B" w14:textId="77777777" w:rsidR="00402E6F" w:rsidRDefault="00402E6F">
    <w:pPr>
      <w:pStyle w:val="Header"/>
    </w:pPr>
  </w:p>
  <w:p w14:paraId="30A219E3" w14:textId="77777777" w:rsidR="00402E6F" w:rsidRDefault="00402E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95"/>
    <w:multiLevelType w:val="hybridMultilevel"/>
    <w:tmpl w:val="C83C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67935"/>
    <w:multiLevelType w:val="hybridMultilevel"/>
    <w:tmpl w:val="C9A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B5DF9"/>
    <w:multiLevelType w:val="hybridMultilevel"/>
    <w:tmpl w:val="F5E4BAE0"/>
    <w:lvl w:ilvl="0" w:tplc="A622D0C4">
      <w:start w:val="1"/>
      <w:numFmt w:val="bullet"/>
      <w:pStyle w:val="ListParagraph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>
    <w:nsid w:val="226B1D74"/>
    <w:multiLevelType w:val="hybridMultilevel"/>
    <w:tmpl w:val="5D14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014EC"/>
    <w:multiLevelType w:val="hybridMultilevel"/>
    <w:tmpl w:val="6156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01D99"/>
    <w:multiLevelType w:val="hybridMultilevel"/>
    <w:tmpl w:val="7FB83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63DAC"/>
    <w:multiLevelType w:val="hybridMultilevel"/>
    <w:tmpl w:val="53D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14A6D"/>
    <w:multiLevelType w:val="hybridMultilevel"/>
    <w:tmpl w:val="0A96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174AF"/>
    <w:multiLevelType w:val="hybridMultilevel"/>
    <w:tmpl w:val="6C6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B47DD"/>
    <w:multiLevelType w:val="hybridMultilevel"/>
    <w:tmpl w:val="1C6A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D4822"/>
    <w:multiLevelType w:val="hybridMultilevel"/>
    <w:tmpl w:val="0476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E3229"/>
    <w:multiLevelType w:val="hybridMultilevel"/>
    <w:tmpl w:val="096C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A65E5"/>
    <w:multiLevelType w:val="hybridMultilevel"/>
    <w:tmpl w:val="B3AC4630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57"/>
    <w:rsid w:val="00020B57"/>
    <w:rsid w:val="000A56A6"/>
    <w:rsid w:val="000E1A3E"/>
    <w:rsid w:val="0012263B"/>
    <w:rsid w:val="0021176A"/>
    <w:rsid w:val="00236A87"/>
    <w:rsid w:val="00244FE1"/>
    <w:rsid w:val="00322798"/>
    <w:rsid w:val="00345F47"/>
    <w:rsid w:val="00390AA2"/>
    <w:rsid w:val="0039445F"/>
    <w:rsid w:val="003F13C6"/>
    <w:rsid w:val="00402E6F"/>
    <w:rsid w:val="004039C8"/>
    <w:rsid w:val="00474A8B"/>
    <w:rsid w:val="00491DFB"/>
    <w:rsid w:val="00495B10"/>
    <w:rsid w:val="006C1523"/>
    <w:rsid w:val="00721801"/>
    <w:rsid w:val="00865499"/>
    <w:rsid w:val="0091083F"/>
    <w:rsid w:val="00AC569A"/>
    <w:rsid w:val="00B55E28"/>
    <w:rsid w:val="00C04C3D"/>
    <w:rsid w:val="00C31218"/>
    <w:rsid w:val="00CD170E"/>
    <w:rsid w:val="00CD6F3E"/>
    <w:rsid w:val="00D00FBE"/>
    <w:rsid w:val="00D34D83"/>
    <w:rsid w:val="00D7613D"/>
    <w:rsid w:val="00DA0EF9"/>
    <w:rsid w:val="00DE4033"/>
    <w:rsid w:val="00E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C65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57"/>
    <w:pPr>
      <w:widowControl w:val="0"/>
      <w:autoSpaceDE w:val="0"/>
      <w:autoSpaceDN w:val="0"/>
      <w:spacing w:line="288" w:lineRule="auto"/>
      <w:jc w:val="both"/>
      <w:outlineLvl w:val="0"/>
    </w:pPr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F47"/>
  </w:style>
  <w:style w:type="paragraph" w:styleId="Footer">
    <w:name w:val="footer"/>
    <w:basedOn w:val="Normal"/>
    <w:link w:val="FooterChar"/>
    <w:uiPriority w:val="99"/>
    <w:unhideWhenUsed/>
    <w:rsid w:val="00345F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F47"/>
  </w:style>
  <w:style w:type="paragraph" w:styleId="BalloonText">
    <w:name w:val="Balloon Text"/>
    <w:basedOn w:val="Normal"/>
    <w:link w:val="BalloonTextChar"/>
    <w:uiPriority w:val="99"/>
    <w:semiHidden/>
    <w:unhideWhenUsed/>
    <w:rsid w:val="00345F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4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0B57"/>
    <w:rPr>
      <w:rFonts w:ascii="Muli Black" w:eastAsia="Tahoma" w:hAnsi="Muli Black" w:cs="Tahoma"/>
      <w:b/>
      <w:bCs/>
      <w:color w:val="231F20"/>
      <w:sz w:val="48"/>
      <w:szCs w:val="3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20B57"/>
    <w:pPr>
      <w:widowControl w:val="0"/>
      <w:autoSpaceDE w:val="0"/>
      <w:autoSpaceDN w:val="0"/>
      <w:jc w:val="both"/>
    </w:pPr>
    <w:rPr>
      <w:rFonts w:ascii="Muli Regular" w:eastAsia="Verdana" w:hAnsi="Muli Regular" w:cs="Verdana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0B57"/>
    <w:rPr>
      <w:rFonts w:ascii="Muli Regular" w:eastAsia="Verdana" w:hAnsi="Muli Regular" w:cs="Verdana"/>
      <w:sz w:val="22"/>
      <w:szCs w:val="22"/>
      <w:lang w:val="en-US" w:bidi="en-US"/>
    </w:rPr>
  </w:style>
  <w:style w:type="paragraph" w:styleId="ListParagraph">
    <w:name w:val="List Paragraph"/>
    <w:aliases w:val="BulletPoints"/>
    <w:basedOn w:val="Normal"/>
    <w:uiPriority w:val="34"/>
    <w:qFormat/>
    <w:rsid w:val="00020B57"/>
    <w:pPr>
      <w:widowControl w:val="0"/>
      <w:numPr>
        <w:numId w:val="1"/>
      </w:numPr>
      <w:tabs>
        <w:tab w:val="left" w:pos="514"/>
      </w:tabs>
      <w:autoSpaceDE w:val="0"/>
      <w:autoSpaceDN w:val="0"/>
      <w:spacing w:line="288" w:lineRule="auto"/>
      <w:jc w:val="both"/>
    </w:pPr>
    <w:rPr>
      <w:rFonts w:ascii="Muli Regular" w:eastAsia="Verdana" w:hAnsi="Muli Regular" w:cs="Verdana"/>
      <w:color w:val="231F20"/>
      <w:sz w:val="22"/>
      <w:szCs w:val="22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020B57"/>
    <w:rPr>
      <w:rFonts w:ascii="Muli Regular" w:hAnsi="Muli Regular"/>
      <w:b/>
      <w:color w:val="4C4D4F"/>
      <w:w w:val="105"/>
      <w:sz w:val="30"/>
    </w:rPr>
  </w:style>
  <w:style w:type="character" w:styleId="Hyperlink">
    <w:name w:val="Hyperlink"/>
    <w:basedOn w:val="DefaultParagraphFont"/>
    <w:uiPriority w:val="99"/>
    <w:unhideWhenUsed/>
    <w:rsid w:val="00020B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D17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s://www.panosc.eu/news/reproducible-science-discussed-at-the-jupyter-for-science-workshop/" TargetMode="External"/><Relationship Id="rId143" Type="http://schemas.openxmlformats.org/officeDocument/2006/relationships/hyperlink" Target="https://cordis.europa.eu/article/id/406919-reproducible-science-discussed-at-the-jupyter-for-science-workshop" TargetMode="External"/><Relationship Id="rId144" Type="http://schemas.openxmlformats.org/officeDocument/2006/relationships/hyperlink" Target="https://twitter.com/Panosc_eu/status/1169634266747195393" TargetMode="External"/><Relationship Id="rId145" Type="http://schemas.openxmlformats.org/officeDocument/2006/relationships/hyperlink" Target="https://www.panosc.eu/wp-content/uploads/2019/07/PaNOSC_20190611-13_ROSCA_Berkeley_JupiterForScience.pdf" TargetMode="External"/><Relationship Id="rId146" Type="http://schemas.openxmlformats.org/officeDocument/2006/relationships/hyperlink" Target="https://twitter.com/Panosc_eu/status/1171027935156981760" TargetMode="External"/><Relationship Id="rId147" Type="http://schemas.openxmlformats.org/officeDocument/2006/relationships/hyperlink" Target="https://www.panosc.eu/news/new-6me-european-grant-awarded-to-expands-to-drive-open-access-data/" TargetMode="External"/><Relationship Id="rId148" Type="http://schemas.openxmlformats.org/officeDocument/2006/relationships/hyperlink" Target="https://twitter.com/Panosc_eu/status/1171744184438525952" TargetMode="External"/><Relationship Id="rId149" Type="http://schemas.openxmlformats.org/officeDocument/2006/relationships/hyperlink" Target="https://twitter.com/Panosc_eu/status/1171762753696075776" TargetMode="External"/><Relationship Id="rId180" Type="http://schemas.openxmlformats.org/officeDocument/2006/relationships/footer" Target="footer1.xml"/><Relationship Id="rId181" Type="http://schemas.openxmlformats.org/officeDocument/2006/relationships/header" Target="header2.xml"/><Relationship Id="rId182" Type="http://schemas.openxmlformats.org/officeDocument/2006/relationships/footer" Target="footer2.xml"/><Relationship Id="rId40" Type="http://schemas.openxmlformats.org/officeDocument/2006/relationships/hyperlink" Target="https://www.eiroforum.org/feed-items/h2020-project-panosc-officially-started/" TargetMode="External"/><Relationship Id="rId41" Type="http://schemas.openxmlformats.org/officeDocument/2006/relationships/hyperlink" Target="https://wbc-rti.info/object/news/19675" TargetMode="External"/><Relationship Id="rId42" Type="http://schemas.openxmlformats.org/officeDocument/2006/relationships/hyperlink" Target="https://danube-inco.net/object/news/19231" TargetMode="External"/><Relationship Id="rId43" Type="http://schemas.openxmlformats.org/officeDocument/2006/relationships/hyperlink" Target="https://www.sni-portal.de/en/news/photon-and-neutron-open-science-cloud" TargetMode="External"/><Relationship Id="rId44" Type="http://schemas.openxmlformats.org/officeDocument/2006/relationships/hyperlink" Target="https://twitter.com/Panosc_eu/status/1075017319288586242" TargetMode="External"/><Relationship Id="rId45" Type="http://schemas.openxmlformats.org/officeDocument/2006/relationships/hyperlink" Target="https://twitter.com/Panosc_eu/status/1082565529825697792" TargetMode="External"/><Relationship Id="rId46" Type="http://schemas.openxmlformats.org/officeDocument/2006/relationships/hyperlink" Target="https://twitter.com/Panosc_eu/status/1085117012295200771" TargetMode="External"/><Relationship Id="rId47" Type="http://schemas.openxmlformats.org/officeDocument/2006/relationships/hyperlink" Target="https://twitter.com/esrfsynchrotron/status/1085122108928217088" TargetMode="External"/><Relationship Id="rId48" Type="http://schemas.openxmlformats.org/officeDocument/2006/relationships/hyperlink" Target="https://twitter.com/esrfsynchrotron/status/1085213929524129793" TargetMode="External"/><Relationship Id="rId49" Type="http://schemas.openxmlformats.org/officeDocument/2006/relationships/hyperlink" Target="https://twitter.com/Panosc_eu/status/1085167235776290817" TargetMode="External"/><Relationship Id="rId183" Type="http://schemas.openxmlformats.org/officeDocument/2006/relationships/fontTable" Target="fontTable.xml"/><Relationship Id="rId184" Type="http://schemas.openxmlformats.org/officeDocument/2006/relationships/theme" Target="theme/theme1.xml"/><Relationship Id="rId80" Type="http://schemas.openxmlformats.org/officeDocument/2006/relationships/hyperlink" Target="https://cordis.europa.eu/event/id/147444-panosc-1st-annual-meeting" TargetMode="External"/><Relationship Id="rId81" Type="http://schemas.openxmlformats.org/officeDocument/2006/relationships/hyperlink" Target="https://cordis.europa.eu/article/id/411601-another-milestone-reached-with-the-1st-panosc-annual-meeting" TargetMode="External"/><Relationship Id="rId82" Type="http://schemas.openxmlformats.org/officeDocument/2006/relationships/hyperlink" Target="https://twitter.com/Panosc_eu/status/1171328054758690817" TargetMode="External"/><Relationship Id="rId83" Type="http://schemas.openxmlformats.org/officeDocument/2006/relationships/hyperlink" Target="https://twitter.com/Panosc_eu/status/1181141700682620929" TargetMode="External"/><Relationship Id="rId84" Type="http://schemas.openxmlformats.org/officeDocument/2006/relationships/hyperlink" Target="https://twitter.com/Panosc_eu/status/1189473203133001729" TargetMode="External"/><Relationship Id="rId85" Type="http://schemas.openxmlformats.org/officeDocument/2006/relationships/hyperlink" Target="https://twitter.com/Panosc_eu/status/1191316378931871744" TargetMode="External"/><Relationship Id="rId86" Type="http://schemas.openxmlformats.org/officeDocument/2006/relationships/hyperlink" Target="https://twitter.com/Panosc_eu/status/1191342736026284038" TargetMode="External"/><Relationship Id="rId87" Type="http://schemas.openxmlformats.org/officeDocument/2006/relationships/hyperlink" Target="https://twitter.com/Panosc_eu/status/1191349069895159808" TargetMode="External"/><Relationship Id="rId88" Type="http://schemas.openxmlformats.org/officeDocument/2006/relationships/hyperlink" Target="https://twitter.com/Panosc_eu/status/1191354759804002304" TargetMode="External"/><Relationship Id="rId89" Type="http://schemas.openxmlformats.org/officeDocument/2006/relationships/hyperlink" Target="https://twitter.com/Panosc_eu/status/1191382899360178177" TargetMode="External"/><Relationship Id="rId110" Type="http://schemas.openxmlformats.org/officeDocument/2006/relationships/hyperlink" Target="https://twitter.com/Panosc_eu/status/1090555890527289344" TargetMode="External"/><Relationship Id="rId111" Type="http://schemas.openxmlformats.org/officeDocument/2006/relationships/hyperlink" Target="https://twitter.com/Panosc_eu/status/1090573879377047553" TargetMode="External"/><Relationship Id="rId112" Type="http://schemas.openxmlformats.org/officeDocument/2006/relationships/hyperlink" Target="https://twitter.com/Panosc_eu/status/1094954319969964033" TargetMode="External"/><Relationship Id="rId113" Type="http://schemas.openxmlformats.org/officeDocument/2006/relationships/hyperlink" Target="https://twitter.com/Panosc_eu/status/1126765358960877568" TargetMode="External"/><Relationship Id="rId114" Type="http://schemas.openxmlformats.org/officeDocument/2006/relationships/hyperlink" Target="https://twitter.com/fkarayan/status/1090590513231732737" TargetMode="External"/><Relationship Id="rId115" Type="http://schemas.openxmlformats.org/officeDocument/2006/relationships/hyperlink" Target="https://www.panosc.eu/wp-content/uploads/2019/05/ESFRI-EOSC_Workshop_30Jan2019_report.pdf" TargetMode="External"/><Relationship Id="rId116" Type="http://schemas.openxmlformats.org/officeDocument/2006/relationships/hyperlink" Target="https://www.panosc.eu/wp-content/uploads/2019/05/20190130-PaNOSC-Overview-ESRFRI-London-1.pdf" TargetMode="External"/><Relationship Id="rId117" Type="http://schemas.openxmlformats.org/officeDocument/2006/relationships/hyperlink" Target="https://www.esfri.eu/esfri-events/esfri-ris-eosc-liaison-workshop?qt-event=1#qt-event" TargetMode="External"/><Relationship Id="rId118" Type="http://schemas.openxmlformats.org/officeDocument/2006/relationships/hyperlink" Target="https://www.panosc.eu/news/panosc-at-the-escape-kick-off-meeting/" TargetMode="External"/><Relationship Id="rId119" Type="http://schemas.openxmlformats.org/officeDocument/2006/relationships/hyperlink" Target="https://twitter.com/JBodera/status/1093494836102078465" TargetMode="External"/><Relationship Id="rId150" Type="http://schemas.openxmlformats.org/officeDocument/2006/relationships/hyperlink" Target="https://indico.desy.de/indico/event/23649/timetable/#20190911" TargetMode="External"/><Relationship Id="rId151" Type="http://schemas.openxmlformats.org/officeDocument/2006/relationships/hyperlink" Target="https://www.panosc.eu/news/first-panosc-publication-released-at-icalepcs19/" TargetMode="External"/><Relationship Id="rId152" Type="http://schemas.openxmlformats.org/officeDocument/2006/relationships/hyperlink" Target="https://cordis.europa.eu/article/id/410194-material-from-the-panosc-jupyter-workshop-at-icalepcs-2019-now-online" TargetMode="External"/><Relationship Id="rId10" Type="http://schemas.openxmlformats.org/officeDocument/2006/relationships/hyperlink" Target="https://www.youtube.com/watch?v=3HgnIe1Xu8I&amp;t=2s" TargetMode="External"/><Relationship Id="rId11" Type="http://schemas.openxmlformats.org/officeDocument/2006/relationships/hyperlink" Target="https://www.panosc.eu/news/interview-with-panosc-computational-physicist-aljosa-hafner-on-the-use-and-benefits-of-the-eosc/" TargetMode="External"/><Relationship Id="rId12" Type="http://schemas.openxmlformats.org/officeDocument/2006/relationships/hyperlink" Target="https://www.ceric-eric.eu/2019/10/08/interview-with-panosc-computational-physicist-aljosa-hafner-on-the-use-and-benefits-of-the-eosc/" TargetMode="External"/><Relationship Id="rId13" Type="http://schemas.openxmlformats.org/officeDocument/2006/relationships/hyperlink" Target="https://www.youtube.com/watch?v=hQfmeMbvRjs" TargetMode="External"/><Relationship Id="rId14" Type="http://schemas.openxmlformats.org/officeDocument/2006/relationships/hyperlink" Target="https://twitter.com/Panosc_eu/status/1181505137623351296" TargetMode="External"/><Relationship Id="rId15" Type="http://schemas.openxmlformats.org/officeDocument/2006/relationships/hyperlink" Target="https://www.youtube.com/watch?v=hQfmeMbvRjs&amp;t=10s" TargetMode="External"/><Relationship Id="rId16" Type="http://schemas.openxmlformats.org/officeDocument/2006/relationships/hyperlink" Target="https://www.panosc.eu/news/video-interview-with-dr-alessa-gambardella-on-the-advantages-of-the-eosc-for-cultural-heritage-science/" TargetMode="External"/><Relationship Id="rId17" Type="http://schemas.openxmlformats.org/officeDocument/2006/relationships/hyperlink" Target="https://www.youtube.com/watch?v=1jd_qDorJL4" TargetMode="External"/><Relationship Id="rId18" Type="http://schemas.openxmlformats.org/officeDocument/2006/relationships/hyperlink" Target="https://twitter.com/Panosc_eu/status/1196432525444472833" TargetMode="External"/><Relationship Id="rId19" Type="http://schemas.openxmlformats.org/officeDocument/2006/relationships/hyperlink" Target="https://cordis.europa.eu/article/id/411602-video-interview-with-dr-alessa-gambardella-on-the-advantages-the-eosc-could-bring-to-research" TargetMode="External"/><Relationship Id="rId153" Type="http://schemas.openxmlformats.org/officeDocument/2006/relationships/hyperlink" Target="https://cordis.europa.eu/article/id/411604-first-panosc-publication-released-at-icalepcs19" TargetMode="External"/><Relationship Id="rId154" Type="http://schemas.openxmlformats.org/officeDocument/2006/relationships/hyperlink" Target="https://twitter.com/ProfCompMod/status/1180132990057406470" TargetMode="External"/><Relationship Id="rId155" Type="http://schemas.openxmlformats.org/officeDocument/2006/relationships/hyperlink" Target="https://twitter.com/Panosc_eu/status/1181118621906558976" TargetMode="External"/><Relationship Id="rId156" Type="http://schemas.openxmlformats.org/officeDocument/2006/relationships/hyperlink" Target="https://twitter.com/tostri/status/1181603087141736449" TargetMode="External"/><Relationship Id="rId157" Type="http://schemas.openxmlformats.org/officeDocument/2006/relationships/hyperlink" Target="https://twitter.com/Panosc_eu/status/1182205130592178176" TargetMode="External"/><Relationship Id="rId158" Type="http://schemas.openxmlformats.org/officeDocument/2006/relationships/hyperlink" Target="https://twitter.com/Panosc_eu/status/1182242271191867392" TargetMode="External"/><Relationship Id="rId159" Type="http://schemas.openxmlformats.org/officeDocument/2006/relationships/hyperlink" Target="https://indico.desy.de/indico/event/23354/" TargetMode="External"/><Relationship Id="rId50" Type="http://schemas.openxmlformats.org/officeDocument/2006/relationships/hyperlink" Target="https://cordis.europa.eu/news/rcn/130504/en" TargetMode="External"/><Relationship Id="rId51" Type="http://schemas.openxmlformats.org/officeDocument/2006/relationships/hyperlink" Target="https://indico.esrf.fr/indico/event/19/timetable/#20190115" TargetMode="External"/><Relationship Id="rId52" Type="http://schemas.openxmlformats.org/officeDocument/2006/relationships/hyperlink" Target="https://www.panosc.eu/news/the-esrf-welcomed-the-1st-oasys-school/" TargetMode="External"/><Relationship Id="rId53" Type="http://schemas.openxmlformats.org/officeDocument/2006/relationships/hyperlink" Target="https://www.ceric-eric.eu/2019/05/17/available-online-the-training-material-from-the-1st-panosc-oasys-school/" TargetMode="External"/><Relationship Id="rId54" Type="http://schemas.openxmlformats.org/officeDocument/2006/relationships/hyperlink" Target="https://twitter.com/Panosc_eu/status/1111291503844958209" TargetMode="External"/><Relationship Id="rId55" Type="http://schemas.openxmlformats.org/officeDocument/2006/relationships/hyperlink" Target="https://twitter.com/Panosc_eu/status/1130880531116240896" TargetMode="External"/><Relationship Id="rId56" Type="http://schemas.openxmlformats.org/officeDocument/2006/relationships/hyperlink" Target="https://cordis.europa.eu/article/id/125660-the-esrf-welcomed-the-1st-oasys-school" TargetMode="External"/><Relationship Id="rId57" Type="http://schemas.openxmlformats.org/officeDocument/2006/relationships/hyperlink" Target="https://github.com/oasys-kit/oasys_school" TargetMode="External"/><Relationship Id="rId58" Type="http://schemas.openxmlformats.org/officeDocument/2006/relationships/hyperlink" Target="https://www.panosc.eu/news/panosc-wp3-kicked-off-at-the-european-spallation-source/" TargetMode="External"/><Relationship Id="rId59" Type="http://schemas.openxmlformats.org/officeDocument/2006/relationships/hyperlink" Target="https://cordis.europa.eu/article/id/125657-panosc-wp3-kicked-off-at-the-european-spallation-source" TargetMode="External"/><Relationship Id="rId90" Type="http://schemas.openxmlformats.org/officeDocument/2006/relationships/hyperlink" Target="https://twitter.com/Panosc_eu/status/1191397256597032970" TargetMode="External"/><Relationship Id="rId91" Type="http://schemas.openxmlformats.org/officeDocument/2006/relationships/hyperlink" Target="https://twitter.com/Panosc_eu/status/1191614814990295042" TargetMode="External"/><Relationship Id="rId92" Type="http://schemas.openxmlformats.org/officeDocument/2006/relationships/hyperlink" Target="https://twitter.com/Panosc_eu/status/1191661327732871168" TargetMode="External"/><Relationship Id="rId93" Type="http://schemas.openxmlformats.org/officeDocument/2006/relationships/hyperlink" Target="https://twitter.com/Panosc_eu/status/1191661344438865920" TargetMode="External"/><Relationship Id="rId94" Type="http://schemas.openxmlformats.org/officeDocument/2006/relationships/hyperlink" Target="https://twitter.com/tostri/status/1191662782934142977" TargetMode="External"/><Relationship Id="rId95" Type="http://schemas.openxmlformats.org/officeDocument/2006/relationships/hyperlink" Target="https://twitter.com/Panosc_eu/status/1191710873968136192" TargetMode="External"/><Relationship Id="rId96" Type="http://schemas.openxmlformats.org/officeDocument/2006/relationships/hyperlink" Target="https://twitter.com/Panosc_eu/status/1192030091867496448" TargetMode="External"/><Relationship Id="rId97" Type="http://schemas.openxmlformats.org/officeDocument/2006/relationships/hyperlink" Target="https://twitter.com/Panosc_eu/status/1192076243660869632" TargetMode="External"/><Relationship Id="rId98" Type="http://schemas.openxmlformats.org/officeDocument/2006/relationships/hyperlink" Target="https://twitter.com/andy_gotz/status/1192378929291636736" TargetMode="External"/><Relationship Id="rId99" Type="http://schemas.openxmlformats.org/officeDocument/2006/relationships/hyperlink" Target="https://twitter.com/Panosc_eu/status/1192436009339887618" TargetMode="External"/><Relationship Id="rId120" Type="http://schemas.openxmlformats.org/officeDocument/2006/relationships/hyperlink" Target="https://www.slideshare.net/ESCAPE3/escape-kickoff-meeting-welcome-feb-2019" TargetMode="External"/><Relationship Id="rId121" Type="http://schemas.openxmlformats.org/officeDocument/2006/relationships/hyperlink" Target="https://www.panosc.eu/news/fostered-collaboration-with-other-eosc-clusters-at-the-fairsfair-kick-off-meeting/" TargetMode="External"/><Relationship Id="rId122" Type="http://schemas.openxmlformats.org/officeDocument/2006/relationships/hyperlink" Target="https://twitter.com/Panosc_eu/status/1106191226951397376" TargetMode="External"/><Relationship Id="rId123" Type="http://schemas.openxmlformats.org/officeDocument/2006/relationships/hyperlink" Target="https://www.panosc.eu/news/pan-facilities-challenges-and-opportunities-showcased-at-the-eosc-hub-week-2019/" TargetMode="External"/><Relationship Id="rId124" Type="http://schemas.openxmlformats.org/officeDocument/2006/relationships/hyperlink" Target="https://twitter.com/Panosc_eu/status/1093202915379032064" TargetMode="External"/><Relationship Id="rId125" Type="http://schemas.openxmlformats.org/officeDocument/2006/relationships/hyperlink" Target="https://twitter.com/Panosc_eu/status/1093202917639753731" TargetMode="External"/><Relationship Id="rId126" Type="http://schemas.openxmlformats.org/officeDocument/2006/relationships/hyperlink" Target="https://twitter.com/Panosc_eu/status/1105106886968467457" TargetMode="External"/><Relationship Id="rId127" Type="http://schemas.openxmlformats.org/officeDocument/2006/relationships/hyperlink" Target="https://twitter.com/Panosc_eu/status/1108667710685265920" TargetMode="External"/><Relationship Id="rId128" Type="http://schemas.openxmlformats.org/officeDocument/2006/relationships/hyperlink" Target="https://twitter.com/Panosc_eu/status/1115929401617727489" TargetMode="External"/><Relationship Id="rId129" Type="http://schemas.openxmlformats.org/officeDocument/2006/relationships/hyperlink" Target="https://twitter.com/Panosc_eu/status/1116002975498031104" TargetMode="External"/><Relationship Id="rId160" Type="http://schemas.openxmlformats.org/officeDocument/2006/relationships/hyperlink" Target="http://icalepcs2019.vrws.de/papers/tubpl02.pdf" TargetMode="External"/><Relationship Id="rId161" Type="http://schemas.openxmlformats.org/officeDocument/2006/relationships/hyperlink" Target="https://www.panosc.eu/news/first-panosc-publication-released-at-icalepcs19/" TargetMode="External"/><Relationship Id="rId162" Type="http://schemas.openxmlformats.org/officeDocument/2006/relationships/hyperlink" Target="https://twitter.com/SSHOpenCloud/status/1176886583179522049" TargetMode="External"/><Relationship Id="rId20" Type="http://schemas.openxmlformats.org/officeDocument/2006/relationships/hyperlink" Target="https://www.youtube.com/watch?v=1jd_qDorJL4&amp;t=1s" TargetMode="External"/><Relationship Id="rId21" Type="http://schemas.openxmlformats.org/officeDocument/2006/relationships/hyperlink" Target="https://www.panosc.eu/news/another-milestone-reached-with-the-1st-panosc-annual-meeting/" TargetMode="External"/><Relationship Id="rId22" Type="http://schemas.openxmlformats.org/officeDocument/2006/relationships/hyperlink" Target="https://www.youtube.com/watch?v=Qtv0ZALcxl0" TargetMode="External"/><Relationship Id="rId23" Type="http://schemas.openxmlformats.org/officeDocument/2006/relationships/hyperlink" Target="https://twitter.com/Panosc_eu/status/1197830931337351168" TargetMode="External"/><Relationship Id="rId24" Type="http://schemas.openxmlformats.org/officeDocument/2006/relationships/hyperlink" Target="https://cordis.europa.eu/article/id/411601-another-milestone-reached-with-the-1st-panosc-annual-meeting/pl" TargetMode="External"/><Relationship Id="rId25" Type="http://schemas.openxmlformats.org/officeDocument/2006/relationships/hyperlink" Target="https://www.youtube.com/watch?v=Qtv0ZALcxl0&amp;t=12s" TargetMode="External"/><Relationship Id="rId26" Type="http://schemas.openxmlformats.org/officeDocument/2006/relationships/hyperlink" Target="https://www.panosc.eu/news/interview-with-panosc-coordinator-andy-gotz-on-panosc-contribution-to-the-eosc/" TargetMode="External"/><Relationship Id="rId27" Type="http://schemas.openxmlformats.org/officeDocument/2006/relationships/hyperlink" Target="https://www.youtube.com/watch?v=Vn0Gb6nHRyw" TargetMode="External"/><Relationship Id="rId28" Type="http://schemas.openxmlformats.org/officeDocument/2006/relationships/hyperlink" Target="https://twitter.com/Panosc_eu/status/1205127812786663425" TargetMode="External"/><Relationship Id="rId29" Type="http://schemas.openxmlformats.org/officeDocument/2006/relationships/hyperlink" Target="https://twitter.com/Panosc_eu/status/1205127822571954176" TargetMode="External"/><Relationship Id="rId163" Type="http://schemas.openxmlformats.org/officeDocument/2006/relationships/hyperlink" Target="https://twitter.com/SSHOpenCloud/status/1186178813341917184" TargetMode="External"/><Relationship Id="rId164" Type="http://schemas.openxmlformats.org/officeDocument/2006/relationships/hyperlink" Target="https://twitter.com/Panosc_eu/status/1186253004682518528" TargetMode="External"/><Relationship Id="rId165" Type="http://schemas.openxmlformats.org/officeDocument/2006/relationships/hyperlink" Target="https://twitter.com/Panosc_eu/status/1186622314789642247" TargetMode="External"/><Relationship Id="rId166" Type="http://schemas.openxmlformats.org/officeDocument/2006/relationships/hyperlink" Target="https://twitter.com/danielsalvat/status/1196334023410405377" TargetMode="External"/><Relationship Id="rId167" Type="http://schemas.openxmlformats.org/officeDocument/2006/relationships/hyperlink" Target="https://twitter.com/Panosc_eu/status/1196389598823436288" TargetMode="External"/><Relationship Id="rId168" Type="http://schemas.openxmlformats.org/officeDocument/2006/relationships/hyperlink" Target="https://mailchi.mp/f77b0cad9541/ceric-newsletter-no-19-october-4647301" TargetMode="External"/><Relationship Id="rId169" Type="http://schemas.openxmlformats.org/officeDocument/2006/relationships/hyperlink" Target="https://mailchi.mp/ccb1226fd1ee/elines-newsletter-2318145" TargetMode="External"/><Relationship Id="rId60" Type="http://schemas.openxmlformats.org/officeDocument/2006/relationships/hyperlink" Target="https://twitter.com/tostri/status/1131530754549325825" TargetMode="External"/><Relationship Id="rId61" Type="http://schemas.openxmlformats.org/officeDocument/2006/relationships/hyperlink" Target="https://twitter.com/Panosc_eu/status/1156505623720341506" TargetMode="External"/><Relationship Id="rId62" Type="http://schemas.openxmlformats.org/officeDocument/2006/relationships/hyperlink" Target="https://github.com/panosc-eu/panosc/blob/master/Work%20Packages/WP3%20Data%20catalogue%20services/Minutes/20190523PaNOSCWP3Kick-OffMeeting.md" TargetMode="External"/><Relationship Id="rId63" Type="http://schemas.openxmlformats.org/officeDocument/2006/relationships/hyperlink" Target="https://www.panosc.eu/wp-content/uploads/2019/07/PaNOSC_wp3.pdf" TargetMode="External"/><Relationship Id="rId64" Type="http://schemas.openxmlformats.org/officeDocument/2006/relationships/hyperlink" Target="https://www.panosc.eu/news/kick-off-meeting-of-panosc-wp4-hosted-at-euxfel/" TargetMode="External"/><Relationship Id="rId65" Type="http://schemas.openxmlformats.org/officeDocument/2006/relationships/hyperlink" Target="https://cordis.europa.eu/article/id/406920-kick-off-meeting-of-panosc-wp4-hosted-at-euxfel" TargetMode="External"/><Relationship Id="rId66" Type="http://schemas.openxmlformats.org/officeDocument/2006/relationships/hyperlink" Target="https://twitter.com/Panosc_eu/status/1168546588215709705" TargetMode="External"/><Relationship Id="rId67" Type="http://schemas.openxmlformats.org/officeDocument/2006/relationships/hyperlink" Target="https://twitter.com/ProfCompMod/status/1168512923016318977" TargetMode="External"/><Relationship Id="rId68" Type="http://schemas.openxmlformats.org/officeDocument/2006/relationships/hyperlink" Target="https://www.panosc.eu/events/register-now-to-the-hdf5-european-workshop-for-science-and-industry/" TargetMode="External"/><Relationship Id="rId69" Type="http://schemas.openxmlformats.org/officeDocument/2006/relationships/hyperlink" Target="https://cordis.europa.eu/event/id/147341-register-now-to-the-hdf5-european-workshop-for-science-and-industry" TargetMode="External"/><Relationship Id="rId130" Type="http://schemas.openxmlformats.org/officeDocument/2006/relationships/hyperlink" Target="https://twitter.com/Panosc_eu/status/1118884868455370752" TargetMode="External"/><Relationship Id="rId131" Type="http://schemas.openxmlformats.org/officeDocument/2006/relationships/hyperlink" Target="https://www.panosc.eu/wp-content/uploads/2019/07/PERRIN_20190417_PaNfacilities_ChallengesAndOpportunities.pdf" TargetMode="External"/><Relationship Id="rId132" Type="http://schemas.openxmlformats.org/officeDocument/2006/relationships/hyperlink" Target="https://www.eosc-hub.eu/events/eosc-hub-week-2019/programme/services-support-fair-data" TargetMode="External"/><Relationship Id="rId133" Type="http://schemas.openxmlformats.org/officeDocument/2006/relationships/hyperlink" Target="https://www.panosc.eu/news/fruitful-exchanges-of-knowledge-and-expertise-at-the-egi-conference/" TargetMode="External"/><Relationship Id="rId134" Type="http://schemas.openxmlformats.org/officeDocument/2006/relationships/hyperlink" Target="https://twitter.com/Panosc_eu/status/1126060501027512320" TargetMode="External"/><Relationship Id="rId135" Type="http://schemas.openxmlformats.org/officeDocument/2006/relationships/hyperlink" Target="https://www.panosc.eu/wp-content/uploads/2019/07/PaNOSC_20190507_UseCases_Hall-Perrin-LeBrouster.pdf" TargetMode="External"/><Relationship Id="rId136" Type="http://schemas.openxmlformats.org/officeDocument/2006/relationships/hyperlink" Target="https://www.panosc.eu/news/closer-links-between-panosc-and-expands-established-at-the-leaps-it-meeting/" TargetMode="External"/><Relationship Id="rId137" Type="http://schemas.openxmlformats.org/officeDocument/2006/relationships/hyperlink" Target="https://cordis.europa.eu/article/id/125659-closer-links-between-panosc-and-expands-established-at-the-leapsit-meeting" TargetMode="External"/><Relationship Id="rId138" Type="http://schemas.openxmlformats.org/officeDocument/2006/relationships/hyperlink" Target="https://twitter.com/Panosc_eu/status/1133353479081201668" TargetMode="External"/><Relationship Id="rId139" Type="http://schemas.openxmlformats.org/officeDocument/2006/relationships/hyperlink" Target="https://github.com/panosc-eu/panosc/blob/master/Work%20Packages/WP9%20Outreach%20and%20communication/Presentations/PaNOSC_Overview_Status_LEAPs-IT_PSI_May_2019.pdf" TargetMode="External"/><Relationship Id="rId170" Type="http://schemas.openxmlformats.org/officeDocument/2006/relationships/hyperlink" Target="https://www.panosc.eu/news/openpmd-standard-for-simulation-data-and-metadata-further-developed-in-panosc-wp5/" TargetMode="External"/><Relationship Id="rId171" Type="http://schemas.openxmlformats.org/officeDocument/2006/relationships/hyperlink" Target="https://cordis.europa.eu/article/id/413169-openpmd-standard-for-simulation-data-and-metadata-further-developed-in-panosc-wp5" TargetMode="External"/><Relationship Id="rId172" Type="http://schemas.openxmlformats.org/officeDocument/2006/relationships/hyperlink" Target="https://twitter.com/Panosc_eu/status/1205488570468884482" TargetMode="External"/><Relationship Id="rId30" Type="http://schemas.openxmlformats.org/officeDocument/2006/relationships/hyperlink" Target="https://www.youtube.com/watch?v=Vn0Gb6nHRyw" TargetMode="External"/><Relationship Id="rId31" Type="http://schemas.openxmlformats.org/officeDocument/2006/relationships/hyperlink" Target="https://www.panosc.eu/news/h2020-project-panosc-officially-started-to-contribute-making-fair-data-a-reality/" TargetMode="External"/><Relationship Id="rId32" Type="http://schemas.openxmlformats.org/officeDocument/2006/relationships/hyperlink" Target="https://indico.esrf.fr/indico/event/19/" TargetMode="External"/><Relationship Id="rId33" Type="http://schemas.openxmlformats.org/officeDocument/2006/relationships/hyperlink" Target="https://www.ceric-eric.eu/2018/12/17/h2020-project-panosc-officially-started-to-contribute-making-fair-data-a-reality/" TargetMode="External"/><Relationship Id="rId34" Type="http://schemas.openxmlformats.org/officeDocument/2006/relationships/hyperlink" Target="http://www.esrf.eu/home/news/general/content-news/general/h2020-project-panosc-officially-started.html" TargetMode="External"/><Relationship Id="rId35" Type="http://schemas.openxmlformats.org/officeDocument/2006/relationships/hyperlink" Target="https://eli-laser.eu/news/h2020-project-panosc-officially-started-to-contribute-making-fair-data-a-reality/" TargetMode="External"/><Relationship Id="rId36" Type="http://schemas.openxmlformats.org/officeDocument/2006/relationships/hyperlink" Target="https://www.egi.eu/news/h2020-project-panosc-officially-started-to-contribute-making-fair-data-a-reality/" TargetMode="External"/><Relationship Id="rId37" Type="http://schemas.openxmlformats.org/officeDocument/2006/relationships/hyperlink" Target="https://europeanspallationsource.se/article/2018/12/21/PaNOSC-project" TargetMode="External"/><Relationship Id="rId38" Type="http://schemas.openxmlformats.org/officeDocument/2006/relationships/hyperlink" Target="https://lightsources.org/2018/12/19/h2020-project-panosc-officially-started/" TargetMode="External"/><Relationship Id="rId39" Type="http://schemas.openxmlformats.org/officeDocument/2006/relationships/hyperlink" Target="https://www.leaps-initiative.eu/news/h2020_project_panosc/" TargetMode="External"/><Relationship Id="rId173" Type="http://schemas.openxmlformats.org/officeDocument/2006/relationships/hyperlink" Target="https://www.panosc.eu/news/published-the-report-on-current-technical-elements-of-data-analysis-at-panosc-partner-sites/" TargetMode="External"/><Relationship Id="rId174" Type="http://schemas.openxmlformats.org/officeDocument/2006/relationships/hyperlink" Target="https://cordis.europa.eu/article/id/413168-report-published-on-current-technical-elements-of-data-analysis-at-panosc-partner-sites" TargetMode="External"/><Relationship Id="rId175" Type="http://schemas.openxmlformats.org/officeDocument/2006/relationships/hyperlink" Target="https://twitter.com/Panosc_eu/status/1206922024284803072" TargetMode="External"/><Relationship Id="rId176" Type="http://schemas.openxmlformats.org/officeDocument/2006/relationships/hyperlink" Target="https://www.panosc.eu/news/esrf-data-repositories-selected-for-support-towards-achieving-coretrustseal-certification/" TargetMode="External"/><Relationship Id="rId177" Type="http://schemas.openxmlformats.org/officeDocument/2006/relationships/hyperlink" Target="https://twitter.com/Panosc_eu/status/1208045084110991362" TargetMode="External"/><Relationship Id="rId178" Type="http://schemas.openxmlformats.org/officeDocument/2006/relationships/hyperlink" Target="https://www.youtube.com/watch?v=B_apP--BfQM" TargetMode="External"/><Relationship Id="rId179" Type="http://schemas.openxmlformats.org/officeDocument/2006/relationships/header" Target="header1.xml"/><Relationship Id="rId70" Type="http://schemas.openxmlformats.org/officeDocument/2006/relationships/hyperlink" Target="https://twitter.com/Panosc_eu/status/1151168803801391104" TargetMode="External"/><Relationship Id="rId71" Type="http://schemas.openxmlformats.org/officeDocument/2006/relationships/hyperlink" Target="https://www.panosc.eu/events/panosc-wp3-workshop-at-ill/" TargetMode="External"/><Relationship Id="rId72" Type="http://schemas.openxmlformats.org/officeDocument/2006/relationships/hyperlink" Target="https://workshops.ill.fr/event/218/" TargetMode="External"/><Relationship Id="rId73" Type="http://schemas.openxmlformats.org/officeDocument/2006/relationships/hyperlink" Target="https://cordis.europa.eu/event/id/147445-panosc-wp3-workshop-at-ill" TargetMode="External"/><Relationship Id="rId74" Type="http://schemas.openxmlformats.org/officeDocument/2006/relationships/hyperlink" Target="https://twitter.com/Panosc_eu/status/1174249255231479810" TargetMode="External"/><Relationship Id="rId75" Type="http://schemas.openxmlformats.org/officeDocument/2006/relationships/hyperlink" Target="https://workshops.ill.fr/event/218/contributions/" TargetMode="External"/><Relationship Id="rId76" Type="http://schemas.openxmlformats.org/officeDocument/2006/relationships/hyperlink" Target="https://twitter.com/andy_gotz/status/1174683451162800129" TargetMode="External"/><Relationship Id="rId77" Type="http://schemas.openxmlformats.org/officeDocument/2006/relationships/hyperlink" Target="https://www.panosc.eu/events/1st-panosc-annual-meeting/" TargetMode="External"/><Relationship Id="rId78" Type="http://schemas.openxmlformats.org/officeDocument/2006/relationships/hyperlink" Target="https://www.panosc.eu/news/another-milestone-reached-with-the-1st-panosc-annual-meeting/" TargetMode="External"/><Relationship Id="rId79" Type="http://schemas.openxmlformats.org/officeDocument/2006/relationships/hyperlink" Target="https://indico.esrf.fr/indico/event/36/over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hyperlink" Target="https://twitter.com/Panosc_eu/status/1192760463186116609" TargetMode="External"/><Relationship Id="rId101" Type="http://schemas.openxmlformats.org/officeDocument/2006/relationships/hyperlink" Target="https://twitter.com/Panosc_eu/status/1197830931337351168" TargetMode="External"/><Relationship Id="rId102" Type="http://schemas.openxmlformats.org/officeDocument/2006/relationships/hyperlink" Target="https://github.com/panosc-eu/panosc/tree/master/Work%20Packages/WP9%20Outreach%20and%20communication/Presentations/1st%20Annual%20Meeting%202019" TargetMode="External"/><Relationship Id="rId103" Type="http://schemas.openxmlformats.org/officeDocument/2006/relationships/hyperlink" Target="https://indico.esrf.fr/indico/event/36/timetable/#20191104.detailed" TargetMode="External"/><Relationship Id="rId104" Type="http://schemas.openxmlformats.org/officeDocument/2006/relationships/hyperlink" Target="https://www.youtube.com/watch?v=Qtv0ZALcxl0&amp;feature=youtu.be" TargetMode="External"/><Relationship Id="rId105" Type="http://schemas.openxmlformats.org/officeDocument/2006/relationships/hyperlink" Target="https://www.panosc.eu/news/panosc-present-at-laserlab-meeting-on-data-management-and-open-data/" TargetMode="External"/><Relationship Id="rId106" Type="http://schemas.openxmlformats.org/officeDocument/2006/relationships/hyperlink" Target="https://www.laserlab-europe.eu/events-1/laserlab-events/2018/documents-2018/making-fair-data-a-reality-2013-reflections-on-esrf2019s-experience-andy-gotz" TargetMode="External"/><Relationship Id="rId107" Type="http://schemas.openxmlformats.org/officeDocument/2006/relationships/hyperlink" Target="https://www.panosc.eu/news/panosc-at-the-esfri-ris-and-eosc-workshop/" TargetMode="External"/><Relationship Id="rId108" Type="http://schemas.openxmlformats.org/officeDocument/2006/relationships/hyperlink" Target="https://twitter.com/Panosc_eu/status/1087291293573828608" TargetMode="External"/><Relationship Id="rId109" Type="http://schemas.openxmlformats.org/officeDocument/2006/relationships/hyperlink" Target="https://twitter.com/Panosc_eu/status/1089930176610385920" TargetMode="Externa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channel/UC7ULx4C4OCbKlpAp0Xtd4wQ" TargetMode="External"/><Relationship Id="rId9" Type="http://schemas.openxmlformats.org/officeDocument/2006/relationships/hyperlink" Target="https://www.panosc.eu/video/" TargetMode="External"/><Relationship Id="rId140" Type="http://schemas.openxmlformats.org/officeDocument/2006/relationships/hyperlink" Target="https://www.panosc.eu/events/joint-cnect-rtd-project-meeting-and-workshop-on-eosc/" TargetMode="External"/><Relationship Id="rId141" Type="http://schemas.openxmlformats.org/officeDocument/2006/relationships/hyperlink" Target="https://twitter.com/Panosc_eu/status/11698677952379904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tta:Documents:DOCS%20CERIC:PROJECTS:PaNOSC:PaNOSC_WPs:PaNOSC_WP9:PaNOSC_TEMPLATES:FinalTEMPLATES:PaNOSC_WordDocs:PaNOSC_word-document_horizont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PaNOSC_word-document_horizontal.dotx</Template>
  <TotalTime>105</TotalTime>
  <Pages>8</Pages>
  <Words>5008</Words>
  <Characters>29904</Characters>
  <Application>Microsoft Macintosh Word</Application>
  <DocSecurity>0</DocSecurity>
  <Lines>1031</Lines>
  <Paragraphs>742</Paragraphs>
  <ScaleCrop>false</ScaleCrop>
  <Company>Elettra Sincrotrone Trieste</Company>
  <LinksUpToDate>false</LinksUpToDate>
  <CharactersWithSpaces>34170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15</cp:revision>
  <dcterms:created xsi:type="dcterms:W3CDTF">2020-01-27T11:35:00Z</dcterms:created>
  <dcterms:modified xsi:type="dcterms:W3CDTF">2020-01-27T15:44:00Z</dcterms:modified>
</cp:coreProperties>
</file>