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28DEC" w14:textId="77777777" w:rsidR="00020B57" w:rsidRPr="00020B57" w:rsidRDefault="00020B57" w:rsidP="00020B57">
      <w:pPr>
        <w:pStyle w:val="Heading1"/>
        <w:jc w:val="center"/>
      </w:pPr>
      <w:r w:rsidRPr="00020B57">
        <w:t>IM9.1 – Report on Y1 outreach activities</w:t>
      </w:r>
    </w:p>
    <w:p w14:paraId="599B83AE" w14:textId="77777777" w:rsidR="00020B57" w:rsidRPr="00020B57" w:rsidRDefault="00020B57" w:rsidP="00020B57">
      <w:pPr>
        <w:spacing w:line="288" w:lineRule="auto"/>
        <w:jc w:val="center"/>
        <w:rPr>
          <w:rStyle w:val="SubtleEmphasis"/>
        </w:rPr>
      </w:pPr>
      <w:r w:rsidRPr="00020B57">
        <w:rPr>
          <w:rStyle w:val="SubtleEmphasis"/>
        </w:rPr>
        <w:t>January 2020</w:t>
      </w:r>
    </w:p>
    <w:p w14:paraId="3E178819" w14:textId="77777777" w:rsidR="00020B57" w:rsidRPr="00020B57" w:rsidRDefault="00020B57" w:rsidP="00020B57">
      <w:pPr>
        <w:spacing w:line="288" w:lineRule="auto"/>
        <w:rPr>
          <w:rStyle w:val="SubtleEmphasis"/>
        </w:rPr>
      </w:pPr>
    </w:p>
    <w:p w14:paraId="27CCF16A" w14:textId="77777777" w:rsidR="00020B57" w:rsidRPr="00020B57" w:rsidRDefault="00020B57" w:rsidP="00020B57">
      <w:pPr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The tools deployed to increase the outreach PaNOSC stakeholders include:</w:t>
      </w:r>
    </w:p>
    <w:p w14:paraId="7C562A2C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Project’s website</w:t>
      </w:r>
    </w:p>
    <w:p w14:paraId="109CE2CF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 xml:space="preserve">Social media channels: Twitter: @panosc_eu / YouTube: PANOSC EOSC: </w:t>
      </w:r>
      <w:hyperlink r:id="rId8" w:history="1">
        <w:r w:rsidRPr="00020B57">
          <w:rPr>
            <w:rStyle w:val="Hyperlink"/>
            <w:lang w:val="en-GB"/>
          </w:rPr>
          <w:t>https://www.youtube.com/channel/UC7ULx4C4OCbKlpAp0Xtd4wQ</w:t>
        </w:r>
      </w:hyperlink>
      <w:r w:rsidRPr="00020B57">
        <w:rPr>
          <w:lang w:val="en-GB"/>
        </w:rPr>
        <w:t>)</w:t>
      </w:r>
    </w:p>
    <w:p w14:paraId="6DB5C662" w14:textId="77777777" w:rsidR="00020B57" w:rsidRP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 w:rsidRPr="00020B57">
        <w:rPr>
          <w:lang w:val="en-GB"/>
        </w:rPr>
        <w:t xml:space="preserve">Video interviews to PaNOSC/EOSC stakeholders: </w:t>
      </w:r>
      <w:hyperlink r:id="rId9" w:history="1">
        <w:r w:rsidRPr="00020B57">
          <w:rPr>
            <w:rStyle w:val="Hyperlink"/>
            <w:rFonts w:eastAsia="Times New Roman" w:cs="Times New Roman"/>
          </w:rPr>
          <w:t>https://www.panosc.eu/video/</w:t>
        </w:r>
      </w:hyperlink>
    </w:p>
    <w:p w14:paraId="71889DBA" w14:textId="77777777" w:rsid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 w:rsidRPr="00020B57">
        <w:rPr>
          <w:lang w:val="en-GB"/>
        </w:rPr>
        <w:t>PaNOSC events and other targeted events</w:t>
      </w:r>
    </w:p>
    <w:p w14:paraId="3589A271" w14:textId="0E019B02" w:rsidR="00495B10" w:rsidRPr="00020B57" w:rsidRDefault="00495B10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>
        <w:rPr>
          <w:lang w:val="en-GB"/>
        </w:rPr>
        <w:t>Publication of news and updates about project’s activities and main achievements</w:t>
      </w:r>
    </w:p>
    <w:p w14:paraId="2117D9CA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B0ADF8B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5B2EA412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43B925B9" w14:textId="77777777" w:rsidR="0012263B" w:rsidRDefault="0012263B" w:rsidP="00020B57">
      <w:pPr>
        <w:spacing w:line="288" w:lineRule="auto"/>
        <w:rPr>
          <w:rStyle w:val="SubtleEmphasis"/>
        </w:rPr>
      </w:pPr>
    </w:p>
    <w:p w14:paraId="275938CE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4E510C0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2256FC4" w14:textId="77777777" w:rsidR="00495B10" w:rsidRDefault="00495B10" w:rsidP="00020B57">
      <w:pPr>
        <w:pStyle w:val="BodyText"/>
        <w:spacing w:line="288" w:lineRule="auto"/>
        <w:rPr>
          <w:b/>
          <w:sz w:val="24"/>
          <w:szCs w:val="24"/>
        </w:rPr>
      </w:pPr>
    </w:p>
    <w:p w14:paraId="2B57C799" w14:textId="77777777" w:rsidR="00020B57" w:rsidRPr="00020B57" w:rsidRDefault="00020B57" w:rsidP="00020B57">
      <w:pPr>
        <w:pStyle w:val="BodyText"/>
        <w:spacing w:line="288" w:lineRule="auto"/>
        <w:rPr>
          <w:b/>
          <w:sz w:val="24"/>
          <w:szCs w:val="24"/>
        </w:rPr>
      </w:pPr>
      <w:r w:rsidRPr="00020B57">
        <w:rPr>
          <w:b/>
          <w:sz w:val="24"/>
          <w:szCs w:val="24"/>
        </w:rPr>
        <w:lastRenderedPageBreak/>
        <w:t>Video production for EOSC/PaNOSC stakeholders</w:t>
      </w:r>
    </w:p>
    <w:p w14:paraId="6191072F" w14:textId="77777777" w:rsidR="00020B57" w:rsidRPr="00020B57" w:rsidRDefault="00020B57" w:rsidP="00020B57">
      <w:pPr>
        <w:outlineLvl w:val="2"/>
        <w:rPr>
          <w:rFonts w:ascii="Muli Regular" w:eastAsia="Times New Roman" w:hAnsi="Muli Regular" w:cs="Times New Roman"/>
          <w:color w:val="231F20"/>
          <w:lang w:val="en-GB"/>
        </w:rPr>
      </w:pP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376"/>
        <w:gridCol w:w="2552"/>
        <w:gridCol w:w="5969"/>
        <w:gridCol w:w="4379"/>
      </w:tblGrid>
      <w:tr w:rsidR="00D00FBE" w:rsidRPr="00020B57" w14:paraId="3290654E" w14:textId="77777777" w:rsidTr="0012263B">
        <w:tc>
          <w:tcPr>
            <w:tcW w:w="2376" w:type="dxa"/>
            <w:shd w:val="clear" w:color="auto" w:fill="98325A"/>
          </w:tcPr>
          <w:p w14:paraId="13CD7550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552" w:type="dxa"/>
            <w:shd w:val="clear" w:color="auto" w:fill="98325A"/>
          </w:tcPr>
          <w:p w14:paraId="4C1A2C5E" w14:textId="124B5339" w:rsidR="00020B57" w:rsidRPr="00020B57" w:rsidRDefault="00020B57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PaNOSC </w:t>
            </w:r>
            <w:r w:rsidR="0012263B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969" w:type="dxa"/>
            <w:shd w:val="clear" w:color="auto" w:fill="98325A"/>
          </w:tcPr>
          <w:p w14:paraId="2324F5BB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4379" w:type="dxa"/>
            <w:shd w:val="clear" w:color="auto" w:fill="98325A"/>
          </w:tcPr>
          <w:p w14:paraId="5BF3C9C5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Link / VIEWS</w:t>
            </w:r>
          </w:p>
        </w:tc>
      </w:tr>
      <w:tr w:rsidR="00D00FBE" w:rsidRPr="00020B57" w14:paraId="75563D6F" w14:textId="77777777" w:rsidTr="0012263B">
        <w:trPr>
          <w:trHeight w:val="2192"/>
        </w:trPr>
        <w:tc>
          <w:tcPr>
            <w:tcW w:w="2376" w:type="dxa"/>
            <w:vAlign w:val="center"/>
          </w:tcPr>
          <w:p w14:paraId="688B39E6" w14:textId="7777777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552" w:type="dxa"/>
          </w:tcPr>
          <w:p w14:paraId="4039213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Alessa Gambardella (Rijksmuseum Amsterdam / ESRF user)</w:t>
            </w:r>
          </w:p>
          <w:p w14:paraId="6ABC3410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5126380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Aljoša Hafner (CERIC-ERIC)</w:t>
            </w:r>
          </w:p>
        </w:tc>
        <w:tc>
          <w:tcPr>
            <w:tcW w:w="5969" w:type="dxa"/>
          </w:tcPr>
          <w:p w14:paraId="42406C2A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3C825841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EOSC Secretariat Youtube Channel</w:t>
            </w:r>
          </w:p>
          <w:p w14:paraId="6F809D03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PaNOSC website + Twitter</w:t>
            </w:r>
          </w:p>
        </w:tc>
        <w:tc>
          <w:tcPr>
            <w:tcW w:w="4379" w:type="dxa"/>
          </w:tcPr>
          <w:p w14:paraId="0F02B13D" w14:textId="351A5F7B" w:rsidR="00020B57" w:rsidRPr="00CD6F3E" w:rsidRDefault="00831D8F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10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r w:rsidR="00CD6F3E" w:rsidRPr="00CD6F3E">
              <w:rPr>
                <w:rFonts w:ascii="Muli Regular" w:hAnsi="Muli Regular"/>
                <w:sz w:val="18"/>
                <w:szCs w:val="18"/>
                <w:lang w:val="en-GB"/>
              </w:rPr>
              <w:t>&gt;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>655 views</w:t>
            </w:r>
          </w:p>
        </w:tc>
      </w:tr>
      <w:tr w:rsidR="00D00FBE" w:rsidRPr="00020B57" w14:paraId="362556A9" w14:textId="77777777" w:rsidTr="0012263B">
        <w:tc>
          <w:tcPr>
            <w:tcW w:w="2376" w:type="dxa"/>
            <w:vAlign w:val="center"/>
          </w:tcPr>
          <w:p w14:paraId="087FC815" w14:textId="77777777" w:rsidR="00020B57" w:rsidRPr="00C31218" w:rsidRDefault="00020B57" w:rsidP="00D00FBE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Aljoša Hafner on the possible use and benefits of the EOSC for the PaN community</w:t>
            </w:r>
          </w:p>
        </w:tc>
        <w:tc>
          <w:tcPr>
            <w:tcW w:w="2552" w:type="dxa"/>
          </w:tcPr>
          <w:p w14:paraId="292B91BE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Aljoša Hafner (CERIC-ERIC)</w:t>
            </w:r>
          </w:p>
        </w:tc>
        <w:tc>
          <w:tcPr>
            <w:tcW w:w="5969" w:type="dxa"/>
          </w:tcPr>
          <w:p w14:paraId="10F1F81C" w14:textId="07632183" w:rsidR="00B55E28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PaNOSC 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1" w:history="1">
              <w:r w:rsidR="00B55E2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https://www.panosc.eu/news/interview-with-panosc-computational-physicist-aljosa-hafner-on-the-use-and-benefits-of-the-eosc/</w:t>
              </w:r>
            </w:hyperlink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96AC5E" w14:textId="762D6770" w:rsidR="00B55E28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CERIC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2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https://www.ceric-eric.eu/2019/10/08/interview-with-panosc-computational-physicist-aljosa-hafner-on-the-use-and-benefits-of-the-eosc/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FB700D0" w14:textId="1ACDAB74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Youtube: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3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https://www.youtube.com/watch?v=hQfmeMbvRjs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2986C2B5" w14:textId="3993EED6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</w:p>
          <w:p w14:paraId="7B3E60E7" w14:textId="5290D05E" w:rsidR="00B55E28" w:rsidRPr="00B55E28" w:rsidRDefault="00831D8F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4" w:history="1">
              <w:r w:rsidR="00B55E28" w:rsidRPr="00B55E28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https://twitter.com/Panosc_eu/status/1181505137623351296</w:t>
              </w:r>
            </w:hyperlink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782DDC6" w14:textId="31E85865" w:rsidR="00020B57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CERIC’s Linkedin account + CORDIS</w:t>
            </w:r>
          </w:p>
        </w:tc>
        <w:tc>
          <w:tcPr>
            <w:tcW w:w="4379" w:type="dxa"/>
          </w:tcPr>
          <w:p w14:paraId="2A526625" w14:textId="1115FAA5" w:rsidR="00020B57" w:rsidRPr="00CD6F3E" w:rsidRDefault="00831D8F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15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</w:rPr>
                <w:t>https://www.youtube.com/watch?v=hQfmeMbvRjs&amp;t=10s</w:t>
              </w:r>
            </w:hyperlink>
            <w:r w:rsidR="00CD6F3E" w:rsidRPr="00CD6F3E">
              <w:rPr>
                <w:rFonts w:ascii="Muli Regular" w:hAnsi="Muli Regular"/>
                <w:sz w:val="18"/>
                <w:szCs w:val="18"/>
              </w:rPr>
              <w:t xml:space="preserve"> &gt;</w:t>
            </w:r>
            <w:r w:rsidR="00CD170E" w:rsidRPr="00CD6F3E">
              <w:rPr>
                <w:rFonts w:ascii="Muli Regular" w:hAnsi="Muli Regular"/>
                <w:sz w:val="18"/>
                <w:szCs w:val="18"/>
                <w:lang w:val="en-GB"/>
              </w:rPr>
              <w:t>60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views</w:t>
            </w:r>
          </w:p>
        </w:tc>
      </w:tr>
      <w:tr w:rsidR="00D00FBE" w:rsidRPr="00020B57" w14:paraId="7E970F45" w14:textId="77777777" w:rsidTr="0012263B">
        <w:tc>
          <w:tcPr>
            <w:tcW w:w="2376" w:type="dxa"/>
            <w:vAlign w:val="center"/>
          </w:tcPr>
          <w:p w14:paraId="517A543B" w14:textId="231883F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Interview with Dr. Alessa Gambardella on the advantaged the EOSC could bring to researchers in the field of cultural heritage</w:t>
            </w:r>
          </w:p>
        </w:tc>
        <w:tc>
          <w:tcPr>
            <w:tcW w:w="2552" w:type="dxa"/>
          </w:tcPr>
          <w:p w14:paraId="5CFE362C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Alessa Gambardella (Rijksmuseum Amsterdam / ESRF user)</w:t>
            </w:r>
          </w:p>
        </w:tc>
        <w:tc>
          <w:tcPr>
            <w:tcW w:w="5969" w:type="dxa"/>
          </w:tcPr>
          <w:p w14:paraId="7CD70603" w14:textId="3C5B3DE2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 website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6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https://www.panosc.eu/news/video-interview-with-dr-alessa-gambardella-on-the-advantages-of-the-eosc-for-cultural-heritage-science/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545D535" w14:textId="77777777" w:rsidR="00CD170E" w:rsidRDefault="00CD170E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Youtube:</w:t>
            </w:r>
          </w:p>
          <w:p w14:paraId="6B371771" w14:textId="243E5F8D" w:rsidR="00721801" w:rsidRDefault="00831D8F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7" w:history="1">
              <w:r w:rsidR="00721801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https://www.youtube.com/watch?v=1jd_qDorJL4</w:t>
              </w:r>
            </w:hyperlink>
            <w:r w:rsidR="00721801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F3732D1" w14:textId="0603B57D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er:</w:t>
            </w:r>
          </w:p>
          <w:p w14:paraId="57563521" w14:textId="6447A597" w:rsidR="00CD170E" w:rsidRDefault="00831D8F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8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https://twitter.com/Panosc_eu/status/1196432525444472833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F710E8D" w14:textId="4AF460F5" w:rsidR="00020B57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CORDIS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19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https://cordis.europa.eu/article/id/411602-video-interview-with-dr-alessa-gambardella-on-the-advantages-the-eosc-could-bring-to-research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9" w:type="dxa"/>
          </w:tcPr>
          <w:p w14:paraId="1908B867" w14:textId="133D4E7B" w:rsidR="00020B57" w:rsidRPr="00CD6F3E" w:rsidRDefault="00831D8F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20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https://www.youtube.com/watch?v=1jd_qDorJL4&amp;t=1s</w:t>
              </w:r>
            </w:hyperlink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r w:rsidR="00CD6F3E" w:rsidRPr="00CD6F3E">
              <w:rPr>
                <w:rFonts w:ascii="Muli Regular" w:hAnsi="Muli Regular"/>
                <w:sz w:val="18"/>
                <w:szCs w:val="18"/>
                <w:lang w:val="en-GB"/>
              </w:rPr>
              <w:t>&gt;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>5</w:t>
            </w:r>
            <w:r w:rsidR="00721801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9 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>views</w:t>
            </w:r>
          </w:p>
        </w:tc>
      </w:tr>
      <w:tr w:rsidR="00D00FBE" w:rsidRPr="00020B57" w14:paraId="5CB2715C" w14:textId="77777777" w:rsidTr="0012263B">
        <w:trPr>
          <w:trHeight w:val="244"/>
        </w:trPr>
        <w:tc>
          <w:tcPr>
            <w:tcW w:w="2376" w:type="dxa"/>
            <w:vAlign w:val="center"/>
          </w:tcPr>
          <w:p w14:paraId="0431D1B1" w14:textId="21412016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Video of the 1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GB"/>
              </w:rPr>
              <w:t>st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PaNOSC annual meeting</w:t>
            </w:r>
          </w:p>
        </w:tc>
        <w:tc>
          <w:tcPr>
            <w:tcW w:w="2552" w:type="dxa"/>
          </w:tcPr>
          <w:p w14:paraId="06461E17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All speakers in PaNOSC event (management + WP leaders + invited speakers)</w:t>
            </w:r>
          </w:p>
        </w:tc>
        <w:tc>
          <w:tcPr>
            <w:tcW w:w="5969" w:type="dxa"/>
          </w:tcPr>
          <w:p w14:paraId="05F7C593" w14:textId="15383F9D" w:rsidR="00020B57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="00020B57"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r w:rsidR="000E1A3E">
              <w:t xml:space="preserve"> </w:t>
            </w:r>
            <w:hyperlink r:id="rId21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https://www.panosc.eu/news/another-milestone-reached-with-the-1st-panosc-annual-meeting/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D647FF5" w14:textId="10F64CB7" w:rsidR="000E1A3E" w:rsidRDefault="000E1A3E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YouTube: </w:t>
            </w:r>
            <w:r>
              <w:t xml:space="preserve"> </w:t>
            </w:r>
            <w:hyperlink r:id="rId2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https://www.youtube.com/watch?v=Qtv0ZALcxl0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D633B66" w14:textId="362427C1" w:rsidR="0012263B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C31218">
              <w:t xml:space="preserve"> </w:t>
            </w:r>
            <w:hyperlink r:id="rId23" w:history="1">
              <w:r w:rsidR="00C3121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https://twitter.com/Panosc_eu/status/1197830931337351168</w:t>
              </w:r>
            </w:hyperlink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AFD00F7" w14:textId="52D0EE24" w:rsidR="0012263B" w:rsidRPr="00B55E28" w:rsidRDefault="0012263B" w:rsidP="0012263B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0E1A3E">
              <w:t xml:space="preserve"> </w:t>
            </w:r>
            <w:hyperlink r:id="rId24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https://cordis.europa.eu/article/id/411601-another-milestone-reached-with-the-1st-panosc-annual-meeting/pl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9" w:type="dxa"/>
          </w:tcPr>
          <w:p w14:paraId="0F481DF8" w14:textId="0B6C1B6B" w:rsidR="00020B57" w:rsidRPr="00CD6F3E" w:rsidRDefault="00831D8F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25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</w:rPr>
                <w:t>https://www.youtube.com/watch?v=Qtv0ZALcxl0&amp;t=12s</w:t>
              </w:r>
            </w:hyperlink>
            <w:r w:rsidR="00CD6F3E" w:rsidRPr="00CD6F3E">
              <w:rPr>
                <w:rFonts w:ascii="Muli Regular" w:hAnsi="Muli Regular"/>
                <w:sz w:val="18"/>
                <w:szCs w:val="18"/>
              </w:rPr>
              <w:t xml:space="preserve"> &gt;</w:t>
            </w:r>
            <w:r w:rsidR="000E1A3E">
              <w:rPr>
                <w:rFonts w:ascii="Muli Regular" w:hAnsi="Muli Regular"/>
                <w:sz w:val="18"/>
                <w:szCs w:val="18"/>
                <w:lang w:val="en-GB"/>
              </w:rPr>
              <w:t>86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views</w:t>
            </w:r>
          </w:p>
        </w:tc>
      </w:tr>
      <w:tr w:rsidR="00D00FBE" w:rsidRPr="00020B57" w14:paraId="0A1BC2C0" w14:textId="77777777" w:rsidTr="0012263B">
        <w:trPr>
          <w:trHeight w:val="244"/>
        </w:trPr>
        <w:tc>
          <w:tcPr>
            <w:tcW w:w="2376" w:type="dxa"/>
            <w:vAlign w:val="center"/>
          </w:tcPr>
          <w:p w14:paraId="44B3AE17" w14:textId="32EA64DD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Interview with Andy Götz about PaNOSC and the EOSC</w:t>
            </w:r>
          </w:p>
        </w:tc>
        <w:tc>
          <w:tcPr>
            <w:tcW w:w="2552" w:type="dxa"/>
          </w:tcPr>
          <w:p w14:paraId="3C2A6FC3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Andy Götz (ESRF)</w:t>
            </w:r>
          </w:p>
        </w:tc>
        <w:tc>
          <w:tcPr>
            <w:tcW w:w="5969" w:type="dxa"/>
          </w:tcPr>
          <w:p w14:paraId="170F0FB4" w14:textId="34A8947E" w:rsidR="00721801" w:rsidRDefault="00721801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="00020B57"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https://www.panosc.eu/news/interview-with-panosc-coordinator-andy-gotz-on-panosc-contribution-to-the-eosc/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2557EA3" w14:textId="72658C1E" w:rsidR="00721801" w:rsidRDefault="00721801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Youtube: </w:t>
            </w:r>
            <w:hyperlink r:id="rId2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https://www.youtube.com/watch?v=Vn0Gb6nHRyw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30B7903" w14:textId="77777777" w:rsidR="00020B57" w:rsidRDefault="00721801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2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https://twitter.com/Panosc_eu/status/1205127812786663425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30E69A6" w14:textId="0421E288" w:rsidR="00CD6F3E" w:rsidRPr="00CD6F3E" w:rsidRDefault="00831D8F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29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https://twitter.com/Panosc_eu/status/1205127822571954176</w:t>
              </w:r>
            </w:hyperlink>
            <w:r w:rsidR="00CD6F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9" w:type="dxa"/>
          </w:tcPr>
          <w:p w14:paraId="3499C4B2" w14:textId="2A3708BE" w:rsidR="00020B57" w:rsidRPr="00CD6F3E" w:rsidRDefault="00831D8F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0" w:history="1">
              <w:r w:rsidR="00020B57" w:rsidRPr="00CD6F3E">
                <w:rPr>
                  <w:rStyle w:val="Hyperlink"/>
                  <w:rFonts w:ascii="Muli Regular" w:hAnsi="Muli Regular"/>
                  <w:sz w:val="18"/>
                  <w:szCs w:val="18"/>
                </w:rPr>
                <w:t>https://www.youtube.com/watch?v=Vn0Gb6nHRyw</w:t>
              </w:r>
            </w:hyperlink>
            <w:r w:rsidR="00CD6F3E" w:rsidRPr="00CD6F3E">
              <w:rPr>
                <w:rFonts w:ascii="Muli Regular" w:hAnsi="Muli Regular"/>
                <w:sz w:val="18"/>
                <w:szCs w:val="18"/>
              </w:rPr>
              <w:t xml:space="preserve"> &gt;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>4</w:t>
            </w:r>
            <w:r w:rsidR="00721801" w:rsidRPr="00CD6F3E">
              <w:rPr>
                <w:rFonts w:ascii="Muli Regular" w:hAnsi="Muli Regular"/>
                <w:sz w:val="18"/>
                <w:szCs w:val="18"/>
                <w:lang w:val="en-GB"/>
              </w:rPr>
              <w:t>4</w:t>
            </w:r>
            <w:r w:rsidR="00020B57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views</w:t>
            </w:r>
          </w:p>
        </w:tc>
      </w:tr>
    </w:tbl>
    <w:p w14:paraId="4BCBB922" w14:textId="479B6620" w:rsidR="00020B57" w:rsidRDefault="00020B57" w:rsidP="00CD6F3E">
      <w:pPr>
        <w:outlineLvl w:val="2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CD6F3E" w:rsidRPr="00020B57" w14:paraId="12C665B4" w14:textId="77777777" w:rsidTr="00CD6F3E">
        <w:tc>
          <w:tcPr>
            <w:tcW w:w="15310" w:type="dxa"/>
            <w:gridSpan w:val="4"/>
            <w:shd w:val="clear" w:color="auto" w:fill="98325A"/>
          </w:tcPr>
          <w:p w14:paraId="258FA555" w14:textId="1F9DCD8C" w:rsidR="00CD6F3E" w:rsidRPr="00020B57" w:rsidRDefault="0012263B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PaNOSC </w:t>
            </w:r>
            <w:r w:rsidR="00CD6F3E"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CD6F3E" w:rsidRPr="0012263B" w14:paraId="48706CDD" w14:textId="77777777" w:rsidTr="0012263B">
        <w:tc>
          <w:tcPr>
            <w:tcW w:w="2127" w:type="dxa"/>
            <w:shd w:val="clear" w:color="auto" w:fill="7F7F7F" w:themeFill="text1" w:themeFillTint="80"/>
          </w:tcPr>
          <w:p w14:paraId="0D1D343E" w14:textId="77777777" w:rsidR="00CD6F3E" w:rsidRPr="0012263B" w:rsidRDefault="00CD6F3E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3469D8DC" w14:textId="77777777" w:rsidR="00CD6F3E" w:rsidRPr="0012263B" w:rsidRDefault="00CD6F3E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5BB13B73" w14:textId="0CB67988" w:rsidR="00CD6F3E" w:rsidRPr="0012263B" w:rsidRDefault="0012263B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39428837" w14:textId="77777777" w:rsidR="00CD6F3E" w:rsidRPr="0012263B" w:rsidRDefault="00CD6F3E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91083F" w:rsidRPr="00020B57" w14:paraId="79172306" w14:textId="77777777" w:rsidTr="0012263B">
        <w:trPr>
          <w:trHeight w:val="1101"/>
        </w:trPr>
        <w:tc>
          <w:tcPr>
            <w:tcW w:w="2127" w:type="dxa"/>
            <w:vAlign w:val="center"/>
          </w:tcPr>
          <w:p w14:paraId="1FB37B6D" w14:textId="007946BD" w:rsidR="00020B57" w:rsidRPr="00020B57" w:rsidRDefault="00020B57" w:rsidP="0012263B">
            <w:pPr>
              <w:rPr>
                <w:rFonts w:ascii="Muli Regular" w:hAnsi="Muli Regular"/>
                <w:b/>
                <w:bCs/>
                <w:sz w:val="20"/>
                <w:szCs w:val="20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 xml:space="preserve">PaNOSC </w:t>
            </w:r>
            <w:r w:rsidR="00CD6F3E">
              <w:rPr>
                <w:rFonts w:ascii="Muli Regular" w:hAnsi="Muli Regular"/>
                <w:b/>
                <w:bCs/>
                <w:sz w:val="20"/>
                <w:szCs w:val="20"/>
              </w:rPr>
              <w:t>k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ick-off meeting</w:t>
            </w:r>
          </w:p>
        </w:tc>
        <w:tc>
          <w:tcPr>
            <w:tcW w:w="1843" w:type="dxa"/>
            <w:vAlign w:val="center"/>
          </w:tcPr>
          <w:p w14:paraId="4392BBE5" w14:textId="77777777" w:rsidR="00020B57" w:rsidRPr="00020B57" w:rsidRDefault="00020B57" w:rsidP="0021176A">
            <w:pPr>
              <w:jc w:val="center"/>
              <w:rPr>
                <w:rFonts w:ascii="Muli Regular" w:hAnsi="Muli Regular"/>
                <w:sz w:val="18"/>
                <w:szCs w:val="18"/>
              </w:rPr>
            </w:pPr>
            <w:r w:rsidRPr="00020B57">
              <w:rPr>
                <w:rFonts w:ascii="Muli Regular" w:hAnsi="Muli Regular"/>
                <w:sz w:val="18"/>
                <w:szCs w:val="18"/>
              </w:rPr>
              <w:t>15-16 January 2019 Grenoble – France</w:t>
            </w:r>
          </w:p>
        </w:tc>
        <w:tc>
          <w:tcPr>
            <w:tcW w:w="6237" w:type="dxa"/>
          </w:tcPr>
          <w:p w14:paraId="6F3F1BFA" w14:textId="46906B02" w:rsidR="00020B57" w:rsidRPr="00020B57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PaNOSC </w:t>
            </w:r>
            <w:r w:rsidR="00020B57" w:rsidRPr="00020B57"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31" w:history="1">
              <w:r w:rsidR="00020B57"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https://www.panosc.eu/news/h2020-project-panosc-officially-started-to-contribute-making-fair-data-a-reality/</w:t>
              </w:r>
            </w:hyperlink>
          </w:p>
          <w:p w14:paraId="588AF3C3" w14:textId="77777777" w:rsidR="00020B57" w:rsidRDefault="00020B57" w:rsidP="0021176A">
            <w:pPr>
              <w:rPr>
                <w:rFonts w:ascii="Muli Regular" w:hAnsi="Muli Regular"/>
                <w:sz w:val="16"/>
                <w:szCs w:val="16"/>
              </w:rPr>
            </w:pPr>
            <w:r w:rsidRPr="00020B57">
              <w:rPr>
                <w:rFonts w:ascii="Muli Regular" w:hAnsi="Muli Regular"/>
                <w:sz w:val="16"/>
                <w:szCs w:val="16"/>
              </w:rPr>
              <w:t xml:space="preserve">Indico: </w:t>
            </w:r>
            <w:hyperlink r:id="rId32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https://indico.esrf.fr/indico/event/19/</w:t>
              </w:r>
            </w:hyperlink>
            <w:r w:rsidRPr="00020B57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4786498" w14:textId="40F58AE1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3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https://www.ceric-eric.eu/2018/12/17/h2020-project-panosc-officially-started-to-contribute-making-fair-data-a-reality/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57B0AAC" w14:textId="407313C8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ESRF Website: </w:t>
            </w:r>
            <w:hyperlink r:id="rId3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http://www.esrf.eu/home/news/general/content-news/general/h2020-project-panosc-officially-started.html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0C0828E" w14:textId="32CE8D39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ELI Website: </w:t>
            </w:r>
            <w:hyperlink r:id="rId3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https://eli-laser.eu/news/h2020-project-panosc-officially-started-to-contribute-making-fair-data-a-reality/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7053FE7" w14:textId="4EC25C10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EGI Website: </w:t>
            </w:r>
            <w:hyperlink r:id="rId3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https://www.egi.eu/news/h2020-project-panosc-officially-started-to-contribute-making-fair-data-a-reality/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BF2709" w14:textId="200B10B3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ESS Website: </w:t>
            </w:r>
            <w:hyperlink r:id="rId3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https://europeanspallationsource.se/article/2018/12/21/PaNOSC-project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8C5A8C" w14:textId="10EA6F58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Lightsources Website: </w:t>
            </w:r>
            <w:hyperlink r:id="rId3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https://lightsources.org/2018/12/19/h2020-project-panosc-officially-started/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B087B02" w14:textId="2EC89495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LEAPS Website: </w:t>
            </w:r>
            <w:hyperlink r:id="rId3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https://www.leaps-initiative.eu/news/h2020_project_panosc/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0BDB575" w14:textId="79D1CC24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EIRO Forum Website: </w:t>
            </w:r>
            <w:hyperlink r:id="rId4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https://www.eiroforum.org/feed-items/h2020-project-panosc-officially-started/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FF8EC59" w14:textId="16EF9F58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WBC-RTI.info Website: </w:t>
            </w:r>
            <w:hyperlink r:id="rId4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https://wbc-rti.info/object/news/19675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C559ACC" w14:textId="370313FD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Danube-inco.net website: </w:t>
            </w:r>
            <w:hyperlink r:id="rId4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https://danube-inco.net/object/news/19231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2D7E84" w14:textId="59209647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SNI Portal: </w:t>
            </w:r>
            <w:hyperlink r:id="rId4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https://www.sni-portal.de/en/news/photon-and-neutron-open-science-cloud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6DDBE25" w14:textId="77777777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</w:p>
          <w:p w14:paraId="23AF22AA" w14:textId="77777777" w:rsidR="0021176A" w:rsidRP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4" w:history="1">
              <w:r w:rsidR="0021176A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https://twitter.com/Panosc_eu/status/1075017319288586242</w:t>
              </w:r>
            </w:hyperlink>
            <w:r w:rsidR="0021176A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953E96B" w14:textId="70009BE0" w:rsidR="00D34D83" w:rsidRP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5" w:history="1">
              <w:r w:rsidR="00D34D83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https://twitter.com/Panosc_eu/status/1082565529825697792</w:t>
              </w:r>
            </w:hyperlink>
            <w:r w:rsidR="00D34D83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268CFDE" w14:textId="321E08C2" w:rsidR="00D34D83" w:rsidRP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6" w:history="1">
              <w:r w:rsidR="00D34D83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https://twitter.com/Panosc_eu/status/1085117012295200771</w:t>
              </w:r>
            </w:hyperlink>
            <w:r w:rsidR="00D34D83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542B871" w14:textId="00FC3BCC" w:rsidR="00D34D83" w:rsidRPr="00D34D83" w:rsidRDefault="00D34D83" w:rsidP="00D34D83">
            <w:pPr>
              <w:rPr>
                <w:rFonts w:ascii="Muli Regular" w:hAnsi="Muli Regular"/>
                <w:sz w:val="16"/>
                <w:szCs w:val="16"/>
              </w:rPr>
            </w:pPr>
            <w:r w:rsidRPr="00CD6F3E">
              <w:rPr>
                <w:rFonts w:ascii="Muli Regular" w:hAnsi="Muli Regular"/>
                <w:sz w:val="16"/>
                <w:szCs w:val="16"/>
              </w:rPr>
              <w:t>RT:</w:t>
            </w:r>
            <w:r w:rsidR="00CD6F3E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  <w:hyperlink r:id="rId47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https://twitter.com/esrfsynchrotron/status/1085122108928217088</w:t>
              </w:r>
            </w:hyperlink>
            <w:r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D3FF29A" w14:textId="2502669A" w:rsidR="00D34D83" w:rsidRDefault="00CD6F3E" w:rsidP="00CD6F3E">
            <w:pPr>
              <w:rPr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48" w:history="1">
              <w:r w:rsidR="00D34D83"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https://twitter.com/esrfsynchrotron/status/1085213929524129793</w:t>
              </w:r>
            </w:hyperlink>
            <w:r w:rsidR="00D34D83"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2EE0EA5" w14:textId="18190566" w:rsidR="00D34D83" w:rsidRP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9" w:history="1">
              <w:r w:rsidR="00D34D83"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https://twitter.com/Panosc_eu/status/1085167235776290817</w:t>
              </w:r>
            </w:hyperlink>
            <w:r w:rsidR="00D34D83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213337" w14:textId="1DEF2840" w:rsidR="0021176A" w:rsidRPr="00020B57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5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https://cordis.europa.eu/news/rcn/130504/en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0BB6A651" w14:textId="24458E7B" w:rsidR="00020B57" w:rsidRPr="00D34D83" w:rsidRDefault="00D34D8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are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available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for download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on the event’s website on Indico: </w:t>
            </w:r>
            <w:hyperlink r:id="rId51" w:anchor="20190115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https://indico.esrf.fr/indico/event/19/timetable/#20190115</w:t>
              </w:r>
            </w:hyperlink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01112E29" w14:textId="77777777" w:rsidTr="0012263B">
        <w:tc>
          <w:tcPr>
            <w:tcW w:w="2127" w:type="dxa"/>
            <w:vAlign w:val="center"/>
          </w:tcPr>
          <w:p w14:paraId="2AD16C69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1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PaNOSC OASYS School</w:t>
            </w:r>
          </w:p>
        </w:tc>
        <w:tc>
          <w:tcPr>
            <w:tcW w:w="1843" w:type="dxa"/>
            <w:vAlign w:val="center"/>
          </w:tcPr>
          <w:p w14:paraId="3F38C432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14-16 May 2019</w:t>
            </w:r>
          </w:p>
          <w:p w14:paraId="7FCB9A03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Grenoble – France</w:t>
            </w:r>
          </w:p>
          <w:p w14:paraId="40E05BDA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6237" w:type="dxa"/>
          </w:tcPr>
          <w:p w14:paraId="7A30904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PaNOSC Website: </w:t>
            </w:r>
            <w:hyperlink r:id="rId5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https://www.panosc.eu/news/the-esrf-welcomed-the-1st-oasys-school/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41C3569" w14:textId="77777777" w:rsidR="00CD6F3E" w:rsidRDefault="00CD6F3E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53" w:history="1">
              <w:r w:rsidRPr="00D34D83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https://www.ceric-eric.eu/2019/05/17/available-online-the-training-material-from-the-1st-panosc-oasys-school/</w:t>
              </w:r>
            </w:hyperlink>
          </w:p>
          <w:p w14:paraId="3939BE68" w14:textId="77777777" w:rsidR="00CD6F3E" w:rsidRDefault="00CD6F3E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Twitter: </w:t>
            </w:r>
          </w:p>
          <w:p w14:paraId="774A7DA2" w14:textId="77777777" w:rsidR="00CD6F3E" w:rsidRDefault="00831D8F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54" w:history="1">
              <w:r w:rsidR="00CD6F3E"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https://twitter.com/Panosc_eu/status/1111291503844958209</w:t>
              </w:r>
            </w:hyperlink>
            <w:r w:rsidR="00CD6F3E"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7FC2B898" w14:textId="77777777" w:rsidR="00CD6F3E" w:rsidRDefault="00831D8F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55" w:history="1">
              <w:r w:rsidR="00CD6F3E"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https://twitter.com/Panosc_eu/status/1130880531116240896</w:t>
              </w:r>
            </w:hyperlink>
            <w:r w:rsidR="00CD6F3E"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6C308C16" w14:textId="77777777" w:rsidR="00CD6F3E" w:rsidRDefault="00CD6F3E" w:rsidP="00CD6F3E">
            <w:pPr>
              <w:rPr>
                <w:rFonts w:eastAsia="Times New Roman" w:cs="Times New Roman"/>
              </w:rPr>
            </w:pPr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CORDIS: </w:t>
            </w:r>
            <w:hyperlink r:id="rId56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https://cordis.europa.eu/article/id/125660-the-esrf-welcomed-the-1st-oasys-school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1D7B255A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18549CD4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material: </w:t>
            </w:r>
            <w:hyperlink r:id="rId5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https://github.com/oasys-kit/oasys_school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7CEE3A4C" w14:textId="77777777" w:rsidTr="0012263B">
        <w:tc>
          <w:tcPr>
            <w:tcW w:w="2127" w:type="dxa"/>
            <w:vAlign w:val="center"/>
          </w:tcPr>
          <w:p w14:paraId="0B2496C4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kick-off meeting</w:t>
            </w:r>
          </w:p>
        </w:tc>
        <w:tc>
          <w:tcPr>
            <w:tcW w:w="1843" w:type="dxa"/>
            <w:vAlign w:val="center"/>
          </w:tcPr>
          <w:p w14:paraId="15B895B4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 xml:space="preserve">23 </w:t>
            </w: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May 2019</w:t>
            </w:r>
          </w:p>
          <w:p w14:paraId="6553D7B8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Copenhagen – Denmark</w:t>
            </w:r>
          </w:p>
        </w:tc>
        <w:tc>
          <w:tcPr>
            <w:tcW w:w="6237" w:type="dxa"/>
          </w:tcPr>
          <w:p w14:paraId="5C878E50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5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https://www.panosc.eu/news/panosc-wp3-kicked-off-at-the-european-spallation-source/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76B7AC3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5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https://cordis.europa.eu/article/id/125657-panosc-wp3-kicked-off-at-the-european-spallation-source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15173A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>Twitter:</w:t>
            </w:r>
          </w:p>
          <w:p w14:paraId="3CCF1F05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60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https://twitter.com/tostri/status/1131530754549325825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0E5C99F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61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https://twitter.com/Panosc_eu/status/1156505623720341506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A74CB8D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2DB1C48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Meeting’s minutes: </w:t>
            </w:r>
            <w:hyperlink r:id="rId6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https://github.com/panosc-eu/panosc/blob/master/Work%20Packages/WP3%20Data%20catalogue%20services/Minutes/20190523PaNOSCWP3Kick-OffMeeting.md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7CE3762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5D2F5C21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Tobias Richter on WP3 Metadata Catalogues: </w:t>
            </w:r>
            <w:hyperlink r:id="rId6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https://www.panosc.eu/wp-content/uploads/2019/07/PaNOSC_wp3.pdf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1134ABAA" w14:textId="77777777" w:rsidTr="0012263B">
        <w:tc>
          <w:tcPr>
            <w:tcW w:w="2127" w:type="dxa"/>
            <w:vAlign w:val="center"/>
          </w:tcPr>
          <w:p w14:paraId="5A3F6D6B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WP4 kick-off meeting</w:t>
            </w:r>
          </w:p>
        </w:tc>
        <w:tc>
          <w:tcPr>
            <w:tcW w:w="1843" w:type="dxa"/>
            <w:vAlign w:val="center"/>
          </w:tcPr>
          <w:p w14:paraId="4E558CCB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25-26 June 2019</w:t>
            </w:r>
          </w:p>
          <w:p w14:paraId="4307294E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Schenefeld – Germany</w:t>
            </w:r>
          </w:p>
        </w:tc>
        <w:tc>
          <w:tcPr>
            <w:tcW w:w="6237" w:type="dxa"/>
          </w:tcPr>
          <w:p w14:paraId="04C85BD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6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https://www.panosc.eu/news/kick-off-meeting-of-panosc-wp4-hosted-at-euxfel/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5784463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6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https://cordis.europa.eu/article/id/406920-kick-off-meeting-of-panosc-wp4-hosted-at-euxfel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1E4586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>Twitter:</w:t>
            </w:r>
          </w:p>
          <w:p w14:paraId="7020BB2A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66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https://twitter.com/Panosc_eu/status/1168546588215709705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2B9203D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6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https://twitter.com/ProfCompMod/status/1168512923016318977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03167FE2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D6F3E" w:rsidRPr="00020B57" w14:paraId="5E0EB3D5" w14:textId="77777777" w:rsidTr="0012263B">
        <w:tc>
          <w:tcPr>
            <w:tcW w:w="2127" w:type="dxa"/>
            <w:vAlign w:val="center"/>
          </w:tcPr>
          <w:p w14:paraId="2CAA52D5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HDF5 European Workshop for Science and Industry</w:t>
            </w:r>
          </w:p>
        </w:tc>
        <w:tc>
          <w:tcPr>
            <w:tcW w:w="1843" w:type="dxa"/>
            <w:vAlign w:val="center"/>
          </w:tcPr>
          <w:p w14:paraId="1D387718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17-18 September 2019</w:t>
            </w:r>
          </w:p>
          <w:p w14:paraId="1A3D92A9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4730270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6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https://www.panosc.eu/events/register-now-to-the-hdf5-european-workshop-for-science-and-industry/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D56E668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6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https://cordis.europa.eu/event/id/147341-register-now-to-the-hdf5-european-workshop-for-science-and-industry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9D1DE9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735583F9" w14:textId="77777777" w:rsidR="00CD6F3E" w:rsidRPr="00020B57" w:rsidRDefault="00831D8F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70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https://twitter.com/Panosc_eu/status/1151168803801391104</w:t>
              </w:r>
            </w:hyperlink>
            <w:r w:rsidR="00CD6F3E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2B4D2FB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D6F3E" w:rsidRPr="00020B57" w14:paraId="35DC7B82" w14:textId="77777777" w:rsidTr="0012263B">
        <w:tc>
          <w:tcPr>
            <w:tcW w:w="2127" w:type="dxa"/>
            <w:vAlign w:val="center"/>
          </w:tcPr>
          <w:p w14:paraId="7515EB9C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face-2-face meeting</w:t>
            </w:r>
          </w:p>
        </w:tc>
        <w:tc>
          <w:tcPr>
            <w:tcW w:w="1843" w:type="dxa"/>
            <w:vAlign w:val="center"/>
          </w:tcPr>
          <w:p w14:paraId="64FCBBD3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18-19 September 2019</w:t>
            </w:r>
          </w:p>
          <w:p w14:paraId="4EBE8D1B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ILL, Grenoble – France</w:t>
            </w:r>
          </w:p>
        </w:tc>
        <w:tc>
          <w:tcPr>
            <w:tcW w:w="6237" w:type="dxa"/>
          </w:tcPr>
          <w:p w14:paraId="7F381D85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7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https://www.panosc.eu/events/panosc-wp3-workshop-at-ill/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6D179E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 on Indico: </w:t>
            </w:r>
            <w:hyperlink r:id="rId7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D3EF6E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7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https://cordis.europa.eu/event/id/147445-panosc-wp3-workshop-at-ill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93B1A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5413E993" w14:textId="77777777" w:rsidR="00CD6F3E" w:rsidRPr="00020B57" w:rsidRDefault="00831D8F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74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https://twitter.com/Panosc_eu/status/1174249255231479810</w:t>
              </w:r>
            </w:hyperlink>
            <w:r w:rsidR="00CD6F3E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AF4A14B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presentations: </w:t>
            </w:r>
            <w:hyperlink r:id="rId7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https://workshops.ill.fr/event/218/contributions/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3BAB4E2D" w14:textId="77777777" w:rsidTr="0012263B">
        <w:tc>
          <w:tcPr>
            <w:tcW w:w="2127" w:type="dxa"/>
            <w:vAlign w:val="center"/>
          </w:tcPr>
          <w:p w14:paraId="667B0C15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h5py code camp</w:t>
            </w:r>
          </w:p>
        </w:tc>
        <w:tc>
          <w:tcPr>
            <w:tcW w:w="1843" w:type="dxa"/>
            <w:vAlign w:val="center"/>
          </w:tcPr>
          <w:p w14:paraId="198B6403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19-20 September 2019</w:t>
            </w:r>
          </w:p>
          <w:p w14:paraId="13888D87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78AA1DA0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</w:p>
          <w:p w14:paraId="313F7C0F" w14:textId="77777777" w:rsidR="00CD6F3E" w:rsidRPr="00020B57" w:rsidRDefault="00831D8F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76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https://twitter.com/andy_gotz/status/1174683451162800129</w:t>
              </w:r>
            </w:hyperlink>
            <w:r w:rsidR="00CD6F3E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B872BE1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D6F3E" w:rsidRPr="00020B57" w14:paraId="5B18FA34" w14:textId="77777777" w:rsidTr="0012263B">
        <w:trPr>
          <w:trHeight w:val="90"/>
        </w:trPr>
        <w:tc>
          <w:tcPr>
            <w:tcW w:w="2127" w:type="dxa"/>
            <w:vAlign w:val="center"/>
          </w:tcPr>
          <w:p w14:paraId="35E2DC81" w14:textId="77777777" w:rsidR="00CD6F3E" w:rsidRPr="00020B57" w:rsidRDefault="00CD6F3E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 1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Annual Meeting</w:t>
            </w:r>
          </w:p>
        </w:tc>
        <w:tc>
          <w:tcPr>
            <w:tcW w:w="1843" w:type="dxa"/>
            <w:vAlign w:val="center"/>
          </w:tcPr>
          <w:p w14:paraId="5B3217A1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4-5 November 2019</w:t>
            </w:r>
          </w:p>
          <w:p w14:paraId="2BC1625E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CERIC-ERIC, Trieste - Italy</w:t>
            </w:r>
          </w:p>
        </w:tc>
        <w:tc>
          <w:tcPr>
            <w:tcW w:w="6237" w:type="dxa"/>
          </w:tcPr>
          <w:p w14:paraId="34E772B0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>Website:</w:t>
            </w:r>
          </w:p>
          <w:p w14:paraId="2E2788C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7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https://www.panosc.eu/events/1st-panosc-annual-meeting/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DB80986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7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https://www.panosc.eu/news/another-milestone-reached-with-the-1st-panosc-annual-meeting/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852267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Indico event’s webpage: </w:t>
            </w:r>
            <w:hyperlink r:id="rId7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https://indico.esrf.fr/indico/event/36/overview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29B1D7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</w:p>
          <w:p w14:paraId="73C73852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8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https://cordis.europa.eu/event/id/147444-panosc-1st-annual-meeting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CC8A1E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8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https://cordis.europa.eu/article/id/411601-another-milestone-reached-with-the-1st-panosc-annual-meeting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7F87F3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</w:p>
          <w:p w14:paraId="13359928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2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https://twitter.com/Panosc_eu/status/1171328054758690817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A41594B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3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https://twitter.com/Panosc_eu/status/1181141700682620929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80B49D9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4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https://twitter.com/Panosc_eu/status/1189473203133001729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41CB4C4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5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https://twitter.com/Panosc_eu/status/1191316378931871744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C4FA01D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6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https://twitter.com/Panosc_eu/status/1191342736026284038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5BE5B5E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7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https://twitter.com/Panosc_eu/status/1191349069895159808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2C3EF08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8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https://twitter.com/Panosc_eu/status/1191354759804002304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1B5BD22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9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https://twitter.com/Panosc_eu/status/1191382899360178177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4256FCF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0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https://twitter.com/Panosc_eu/status/1191397256597032970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B3F235B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1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https://twitter.com/Panosc_eu/status/1191614814990295042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03C2BA7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2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https://twitter.com/Panosc_eu/status/1191661327732871168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F639E73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3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https://twitter.com/Panosc_eu/status/1191661344438865920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BC29A7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9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https://twitter.com/tostri/status/1191662782934142977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AD78DC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5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https://twitter.com/Panosc_eu/status/1191710873968136192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1028CC1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6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https://twitter.com/Panosc_eu/status/1192030091867496448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9DE931E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7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https://twitter.com/Panosc_eu/status/1192076243660869632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BEB8E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9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https://twitter.com/andy_gotz/status/1192378929291636736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1C8F319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9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https://twitter.com/Panosc_eu/status/1192436009339887618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522FD37" w14:textId="77777777" w:rsidR="00CD6F3E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100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https://twitter.com/Panosc_eu/status/1192760463186116609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591FD7" w14:textId="77777777" w:rsidR="00CD6F3E" w:rsidRPr="00020B57" w:rsidRDefault="00831D8F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101" w:history="1">
              <w:r w:rsidR="00CD6F3E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https://twitter.com/Panosc_eu/status/1197830931337351168</w:t>
              </w:r>
            </w:hyperlink>
            <w:r w:rsid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2827547F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All event’s presentations:</w:t>
            </w:r>
          </w:p>
          <w:p w14:paraId="07E15A5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Github: </w:t>
            </w:r>
            <w:hyperlink r:id="rId10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https://github.com/panosc-eu/panosc/tree/master/Work%20Packages/WP9%20Outreach%20and%20communication/Presentations/1st%20Annual%20Meeting%202019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 </w:t>
            </w:r>
          </w:p>
          <w:p w14:paraId="6B546D8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Indico: </w:t>
            </w:r>
            <w:hyperlink r:id="rId103" w:anchor="20191104.detailed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https://indico.esrf.fr/indico/event/36/timetable/#20191104.detailed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FB131D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Video summary of the event: </w:t>
            </w:r>
            <w:hyperlink r:id="rId10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https://www.youtube.com/watch?v=Qtv0ZALcxl0&amp;feature=youtu.be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757CD4F4" w14:textId="77777777" w:rsidR="00CD6F3E" w:rsidRPr="00020B57" w:rsidRDefault="00CD6F3E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0A56A6" w:rsidRPr="00020B57" w14:paraId="261305BD" w14:textId="77777777" w:rsidTr="00C44D87">
        <w:tc>
          <w:tcPr>
            <w:tcW w:w="15310" w:type="dxa"/>
            <w:gridSpan w:val="4"/>
            <w:shd w:val="clear" w:color="auto" w:fill="98325A"/>
          </w:tcPr>
          <w:p w14:paraId="3D775560" w14:textId="444B5838" w:rsidR="000A56A6" w:rsidRPr="00020B57" w:rsidRDefault="000A56A6" w:rsidP="000A56A6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12263B" w:rsidRPr="0012263B" w14:paraId="4135E452" w14:textId="77777777" w:rsidTr="00C44D87">
        <w:tc>
          <w:tcPr>
            <w:tcW w:w="2127" w:type="dxa"/>
            <w:shd w:val="clear" w:color="auto" w:fill="7F7F7F" w:themeFill="text1" w:themeFillTint="80"/>
          </w:tcPr>
          <w:p w14:paraId="2EE73C4C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78010420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5A083BA1" w14:textId="64F7EFB6" w:rsidR="0012263B" w:rsidRPr="0012263B" w:rsidRDefault="0012263B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08E48102" w14:textId="4C03A9E2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12263B" w:rsidRPr="00020B57" w14:paraId="2BA415D4" w14:textId="77777777" w:rsidTr="00C44D87">
        <w:tc>
          <w:tcPr>
            <w:tcW w:w="2127" w:type="dxa"/>
            <w:vAlign w:val="center"/>
          </w:tcPr>
          <w:p w14:paraId="56E24813" w14:textId="2B5AAFAC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LaserLab meeting on Data Management and Open Data</w:t>
            </w:r>
          </w:p>
        </w:tc>
        <w:tc>
          <w:tcPr>
            <w:tcW w:w="1843" w:type="dxa"/>
            <w:vAlign w:val="center"/>
          </w:tcPr>
          <w:p w14:paraId="7552B5D2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7 December 2018</w:t>
            </w:r>
          </w:p>
          <w:p w14:paraId="41F3EE26" w14:textId="4B60B743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Lisbon - Portugal</w:t>
            </w:r>
          </w:p>
        </w:tc>
        <w:tc>
          <w:tcPr>
            <w:tcW w:w="6237" w:type="dxa"/>
          </w:tcPr>
          <w:p w14:paraId="4603FB33" w14:textId="6D446E92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0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https://www.panosc.eu/news/panosc-present-at-laserlab-meeting-on-data-management-and-open-data/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4BF24EA" w14:textId="75A51105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Presentations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Götz: </w:t>
            </w:r>
            <w:hyperlink r:id="rId10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https://www.laserlab-europe.eu/events-1/laserlab-events/2018/documents-2018/panosc-2013-photon-and-neutron-open-science-cloud-andy-gotz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/ </w:t>
            </w:r>
            <w:hyperlink r:id="rId10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https://www.laserlab-europe.eu/events-1/laserlab-events/2018/documents-2018/making-fair-data-a-reality-2013-reflections-on-esrf2019s-experience-andy-gotz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21C8B3BD" w14:textId="4F610A7B" w:rsidR="0012263B" w:rsidRPr="0021176A" w:rsidRDefault="0012263B" w:rsidP="0012263B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Presentation by Florian Gliksohn: </w:t>
            </w:r>
            <w:hyperlink r:id="rId10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https://www.laserlab-europe.eu/events-1/laserlab-events/2018/documents-2018/planning-ahead-data-management-at-eli-florian-gliksohn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  <w:tr w:rsidR="0012263B" w:rsidRPr="00020B57" w14:paraId="1B6F8A5E" w14:textId="77777777" w:rsidTr="00C44D87">
        <w:tc>
          <w:tcPr>
            <w:tcW w:w="2127" w:type="dxa"/>
            <w:vAlign w:val="center"/>
          </w:tcPr>
          <w:p w14:paraId="4B84F947" w14:textId="2C01A729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ESFRI RIs and EOSC Workshop</w:t>
            </w:r>
          </w:p>
        </w:tc>
        <w:tc>
          <w:tcPr>
            <w:tcW w:w="1843" w:type="dxa"/>
            <w:vAlign w:val="center"/>
          </w:tcPr>
          <w:p w14:paraId="475BEA5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30 January 2019</w:t>
            </w:r>
          </w:p>
          <w:p w14:paraId="2C38F0E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London – UK</w:t>
            </w:r>
          </w:p>
        </w:tc>
        <w:tc>
          <w:tcPr>
            <w:tcW w:w="6237" w:type="dxa"/>
          </w:tcPr>
          <w:p w14:paraId="1A821879" w14:textId="0BF18DF6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09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https://www.panosc.eu/news/panosc-at-the-esfri-ris-and-eosc-workshop/</w:t>
              </w:r>
            </w:hyperlink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E6097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4CDFCC17" w14:textId="550500A0" w:rsidR="0012263B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https://twitter.com/Panosc_eu/status/1087291293573828608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F5EC64" w14:textId="71FFDDE7" w:rsidR="0012263B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https://twitter.com/Panosc_eu/status/1089930176610385920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FF0D3C9" w14:textId="09447BEC" w:rsidR="0012263B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2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https://twitter.com/Panosc_eu/status/1090555890527289344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352D0B2" w14:textId="6E1FE9D3" w:rsidR="0012263B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3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https://twitter.com/Panosc_eu/status/1090573879377047553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0D001AF" w14:textId="687CD4C8" w:rsidR="0012263B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https://twitter.com/Panosc_eu/status/1094954319969964033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1075CCA" w14:textId="0E974161" w:rsidR="0012263B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5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https://twitter.com/Panosc_eu/status/1126765358960877568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F6C242" w14:textId="5A2B430C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 RT: </w:t>
            </w:r>
            <w:hyperlink r:id="rId11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https://twitter.com/fkarayan/status/1090590513231732737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EBD6938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Report: </w:t>
            </w:r>
            <w:hyperlink r:id="rId1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https://www.panosc.eu/wp-content/uploads/2019/05/ESFRI-EOSC_Workshop_30Jan2019_report.pdf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4F0191" w14:textId="58DBF3BD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R. Dimper: </w:t>
            </w:r>
            <w:hyperlink r:id="rId11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https://www.panosc.eu/wp-content/uploads/2019/05/20190130-PaNOSC-Overview-ESRFRI-London-1.pdf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68730FF" w14:textId="5C91A4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events’ presentations: </w:t>
            </w:r>
            <w:hyperlink r:id="rId119" w:anchor="qt-event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https://www.esfri.eu/esfri-events/esfri-ris-eosc-liaison-workshop?qt-event=1#qt-event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602EC88C" w14:textId="77777777" w:rsidTr="00C44D87">
        <w:tc>
          <w:tcPr>
            <w:tcW w:w="2127" w:type="dxa"/>
            <w:vAlign w:val="center"/>
          </w:tcPr>
          <w:p w14:paraId="211C08EC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ESCAPE kick-off meeting</w:t>
            </w:r>
          </w:p>
        </w:tc>
        <w:tc>
          <w:tcPr>
            <w:tcW w:w="1843" w:type="dxa"/>
            <w:vAlign w:val="center"/>
          </w:tcPr>
          <w:p w14:paraId="4B8F183B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7-8 February 2019</w:t>
            </w:r>
          </w:p>
          <w:p w14:paraId="4BA168BF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Paris – France</w:t>
            </w:r>
          </w:p>
        </w:tc>
        <w:tc>
          <w:tcPr>
            <w:tcW w:w="6237" w:type="dxa"/>
          </w:tcPr>
          <w:p w14:paraId="380571D6" w14:textId="5488AE00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2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https://www.panosc.eu/news/panosc-at-the-escape-kick-off-meeting/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A3C5503" w14:textId="64ACB606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  <w:hyperlink r:id="rId12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https://twitter.com/JBodera/status/1093494836102078465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4795FD9A" w14:textId="53360359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introducing the project: </w:t>
            </w:r>
            <w:hyperlink r:id="rId12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https://www.slideshare.net/ESCAPE3/escape-kickoff-meeting-welcome-feb-2019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B3C04BC" w14:textId="77777777" w:rsidTr="00C44D87">
        <w:tc>
          <w:tcPr>
            <w:tcW w:w="2127" w:type="dxa"/>
            <w:vAlign w:val="center"/>
          </w:tcPr>
          <w:p w14:paraId="7DD08743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FAIRsFAIR kick-off meeting</w:t>
            </w:r>
          </w:p>
        </w:tc>
        <w:tc>
          <w:tcPr>
            <w:tcW w:w="1843" w:type="dxa"/>
            <w:vAlign w:val="center"/>
          </w:tcPr>
          <w:p w14:paraId="43E1FE77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14-15 March 2019</w:t>
            </w:r>
          </w:p>
          <w:p w14:paraId="4FEBEF13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Amsterdam – The Netherlands</w:t>
            </w:r>
          </w:p>
        </w:tc>
        <w:tc>
          <w:tcPr>
            <w:tcW w:w="6237" w:type="dxa"/>
          </w:tcPr>
          <w:p w14:paraId="293F8F8F" w14:textId="58655D9D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2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https://www.panosc.eu/news/fostered-collaboration-with-other-eosc-clusters-at-the-fairsfair-kick-off-meeting/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br/>
              <w:t xml:space="preserve">Twitter: </w:t>
            </w:r>
            <w:hyperlink r:id="rId12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https://twitter.com/Panosc_eu/status/1106191226951397376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6732AC2" w14:textId="77777777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706DC86E" w14:textId="77777777" w:rsidTr="00C44D87">
        <w:tc>
          <w:tcPr>
            <w:tcW w:w="2127" w:type="dxa"/>
            <w:vAlign w:val="center"/>
          </w:tcPr>
          <w:p w14:paraId="188E52E0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EOSC-hub week</w:t>
            </w:r>
          </w:p>
        </w:tc>
        <w:tc>
          <w:tcPr>
            <w:tcW w:w="1843" w:type="dxa"/>
            <w:vAlign w:val="center"/>
          </w:tcPr>
          <w:p w14:paraId="270E2628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10-12 April 2019</w:t>
            </w:r>
          </w:p>
          <w:p w14:paraId="64DA8A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Prague – Czech Republic</w:t>
            </w:r>
          </w:p>
        </w:tc>
        <w:tc>
          <w:tcPr>
            <w:tcW w:w="6237" w:type="dxa"/>
          </w:tcPr>
          <w:p w14:paraId="43C52F92" w14:textId="00E7C4BA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2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https://www.panosc.eu/news/pan-facilities-challenges-and-opportunities-showcased-at-the-eosc-hub-week-2019/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60012A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</w:p>
          <w:p w14:paraId="4A13BE26" w14:textId="12195F55" w:rsidR="0012263B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6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https://twitter.com/Panosc_eu/status/1093202915379032064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605D66" w14:textId="77777777" w:rsidR="0012263B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7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https://twitter.com/Panosc_eu/status/1093202917639753731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AFA0D27" w14:textId="77777777" w:rsidR="0012263B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8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https://twitter.com/Panosc_eu/status/1105106886968467457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E0A54E8" w14:textId="77777777" w:rsidR="0012263B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9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https://twitter.com/Panosc_eu/status/1108667710685265920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A4DDAFC" w14:textId="77777777" w:rsidR="0012263B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3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https://twitter.com/Panosc_eu/status/1115929401617727489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04FC9A6" w14:textId="77777777" w:rsidR="0012263B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3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https://twitter.com/Panosc_eu/status/1116002975498031104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F05CC09" w14:textId="75DDAD82" w:rsidR="0012263B" w:rsidRPr="00020B57" w:rsidRDefault="00831D8F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32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https://twitter.com/Panosc_eu/status/1118884868455370752</w:t>
              </w:r>
            </w:hyperlink>
            <w:r w:rsidR="0012263B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5672BCDB" w14:textId="6347A49C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Jean-François Perrin: </w:t>
            </w:r>
            <w:hyperlink r:id="rId13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https://www.panosc.eu/wp-content/uploads/2019/07/PERRIN_20190417_PaNfacilities_ChallengesAndOpportunities.pdf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715A34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Presentations on “Services to support FAIR data”:</w:t>
            </w:r>
          </w:p>
          <w:p w14:paraId="0C7144EC" w14:textId="43872C5A" w:rsidR="0012263B" w:rsidRPr="00020B57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3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https://www.eosc-hub.eu/events/eosc-hub-week-2019/programme/services-support-fair-data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6F5287B" w14:textId="77777777" w:rsidTr="00C44D87">
        <w:tc>
          <w:tcPr>
            <w:tcW w:w="2127" w:type="dxa"/>
            <w:vAlign w:val="center"/>
          </w:tcPr>
          <w:p w14:paraId="3EAF14BA" w14:textId="1424ED8D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EGI Conference</w:t>
            </w:r>
          </w:p>
        </w:tc>
        <w:tc>
          <w:tcPr>
            <w:tcW w:w="1843" w:type="dxa"/>
            <w:vAlign w:val="center"/>
          </w:tcPr>
          <w:p w14:paraId="5DBB0B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6-8 May 2019</w:t>
            </w:r>
          </w:p>
          <w:p w14:paraId="6BBA9E3E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Amsterdam – The Netherlands</w:t>
            </w:r>
          </w:p>
        </w:tc>
        <w:tc>
          <w:tcPr>
            <w:tcW w:w="6237" w:type="dxa"/>
          </w:tcPr>
          <w:p w14:paraId="33AEB7C6" w14:textId="0435728F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3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https://www.panosc.eu/news/fruitful-exchanges-of-knowledge-and-expertise-at-the-egi-conference/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155A08A" w14:textId="0478CE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  <w:hyperlink r:id="rId13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https://twitter.com/Panosc_eu/status/1126060501027512320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7CFCBD40" w14:textId="450F41E1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</w:t>
            </w:r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>resentation by Jamie Hall, Jean-François Perrin and Philippe Le Brouster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3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https://www.panosc.eu/wp-content/uploads/2019/07/PaNOSC_20190507_UseCases_Hall-Perrin-LeBrouster.pdf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78DEA50D" w14:textId="77777777" w:rsidTr="00C44D87">
        <w:tc>
          <w:tcPr>
            <w:tcW w:w="2127" w:type="dxa"/>
            <w:vAlign w:val="center"/>
          </w:tcPr>
          <w:p w14:paraId="061E9D47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LEAPS-IT, CalipsoPlus + UmbrellaID</w:t>
            </w:r>
          </w:p>
        </w:tc>
        <w:tc>
          <w:tcPr>
            <w:tcW w:w="1843" w:type="dxa"/>
            <w:vAlign w:val="center"/>
          </w:tcPr>
          <w:p w14:paraId="5F844ECF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13-15 May 2019</w:t>
            </w:r>
          </w:p>
          <w:p w14:paraId="71D046DE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PSI, Villigen – Switzerland</w:t>
            </w:r>
          </w:p>
        </w:tc>
        <w:tc>
          <w:tcPr>
            <w:tcW w:w="6237" w:type="dxa"/>
          </w:tcPr>
          <w:p w14:paraId="72162BE0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3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https://www.panosc.eu/news/closer-links-between-panosc-and-expands-established-at-the-leaps-it-meeting/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C880925" w14:textId="0F4062F6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3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https://cordis.europa.eu/article/id/125659-closer-links-between-panosc-and-expands-established-at-the-leapsit-meeting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79E184D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5E3BB386" w14:textId="3ED0B74A" w:rsidR="0012263B" w:rsidRPr="00020B57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4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https://twitter.com/Panosc_eu/status/1133353479081201668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4194902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>Götz (PaNOSC overview and status):</w:t>
            </w:r>
          </w:p>
          <w:p w14:paraId="336305B4" w14:textId="284ECCDE" w:rsidR="0012263B" w:rsidRPr="00020B57" w:rsidRDefault="00831D8F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4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https://github.com/panosc-eu/panosc/blob/master/Work%20Packages/WP9%20Outreach%20and%20communication/Presentations/PaNOSC_Overview_Status_LEAPs-IT_PSI_May_2019.pdf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47695292" w14:textId="77777777" w:rsidTr="00C44D87">
        <w:tc>
          <w:tcPr>
            <w:tcW w:w="2127" w:type="dxa"/>
            <w:vAlign w:val="center"/>
          </w:tcPr>
          <w:p w14:paraId="3C98C478" w14:textId="67171969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“Dashboarding with project Jupyter” workshop</w:t>
            </w:r>
          </w:p>
        </w:tc>
        <w:tc>
          <w:tcPr>
            <w:tcW w:w="1843" w:type="dxa"/>
            <w:vAlign w:val="center"/>
          </w:tcPr>
          <w:p w14:paraId="4BB615DF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3-6 June 2019</w:t>
            </w:r>
          </w:p>
          <w:p w14:paraId="2371E388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1FA8ED81" w14:textId="5FA2EB90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4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https://www.panosc.eu/events/joint-cnect-rtd-project-meeting-and-workshop-on-eosc/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33291E0" w14:textId="24CE769B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4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https://twitter.com/Panosc_eu/status/1169867795237990401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613246E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13753D63" w14:textId="77777777" w:rsidTr="00C44D87">
        <w:tc>
          <w:tcPr>
            <w:tcW w:w="2127" w:type="dxa"/>
            <w:vAlign w:val="center"/>
          </w:tcPr>
          <w:p w14:paraId="2E91973D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 for Science workshop</w:t>
            </w:r>
          </w:p>
        </w:tc>
        <w:tc>
          <w:tcPr>
            <w:tcW w:w="1843" w:type="dxa"/>
            <w:vAlign w:val="center"/>
          </w:tcPr>
          <w:p w14:paraId="2263BDBA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11-13 June 2019</w:t>
            </w:r>
          </w:p>
          <w:p w14:paraId="677255BF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Berkeley - USA</w:t>
            </w:r>
          </w:p>
        </w:tc>
        <w:tc>
          <w:tcPr>
            <w:tcW w:w="6237" w:type="dxa"/>
          </w:tcPr>
          <w:p w14:paraId="11AE0C32" w14:textId="01EF31ED" w:rsidR="0012263B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4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https://www.panosc.eu/news/reproducible-science-discussed-at-the-jupyter-for-science-workshop/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F4DC7BB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r w:rsidRPr="00D00FBE"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145" w:history="1">
              <w:r w:rsidRPr="00D00FB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https://cordis.europa.eu/article/id/406919-reproducible-science-discussed-at-the-jupyter-for-science-workshop</w:t>
              </w:r>
            </w:hyperlink>
            <w:r w:rsidRPr="00D00FB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8505DAD" w14:textId="4018C799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  <w:hyperlink r:id="rId14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https://twitter.com/Panosc_eu/status/1169634266747195393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61E48CBD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Robert Rosca on “Jupyter for reproducible science at PaN facilities”: </w:t>
            </w:r>
            <w:hyperlink r:id="rId14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https://www.panosc.eu/wp-content/uploads/2019/07/PaNOSC_20190611-13_ROSCA_Berkeley_JupiterForScience.pdf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7F82B58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2E266ECB" w14:textId="280EFBF4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598FBD9A" w14:textId="77777777" w:rsidTr="00C44D87">
        <w:tc>
          <w:tcPr>
            <w:tcW w:w="2127" w:type="dxa"/>
            <w:vAlign w:val="center"/>
          </w:tcPr>
          <w:p w14:paraId="13C0B810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EOSC project meeting</w:t>
            </w:r>
          </w:p>
        </w:tc>
        <w:tc>
          <w:tcPr>
            <w:tcW w:w="1843" w:type="dxa"/>
            <w:vAlign w:val="center"/>
          </w:tcPr>
          <w:p w14:paraId="63620105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9-10 September 2019</w:t>
            </w:r>
          </w:p>
          <w:p w14:paraId="41CE1A65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Brussels - Belgium</w:t>
            </w:r>
          </w:p>
        </w:tc>
        <w:tc>
          <w:tcPr>
            <w:tcW w:w="6237" w:type="dxa"/>
          </w:tcPr>
          <w:p w14:paraId="1AD77F04" w14:textId="0324F81B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Twitter: </w:t>
            </w:r>
            <w:hyperlink r:id="rId14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https://twitter.com/Panosc_eu/status/1171027935156981760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58308CA0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4C17F052" w14:textId="77777777" w:rsidTr="00C44D87">
        <w:trPr>
          <w:trHeight w:val="156"/>
        </w:trPr>
        <w:tc>
          <w:tcPr>
            <w:tcW w:w="2127" w:type="dxa"/>
            <w:vAlign w:val="center"/>
          </w:tcPr>
          <w:p w14:paraId="5C40C01A" w14:textId="4D6B6443" w:rsidR="0012263B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 kick-off meeting</w:t>
            </w:r>
          </w:p>
        </w:tc>
        <w:tc>
          <w:tcPr>
            <w:tcW w:w="1843" w:type="dxa"/>
            <w:vAlign w:val="center"/>
          </w:tcPr>
          <w:p w14:paraId="2BF23C74" w14:textId="4A702268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11-12 Sept. 2019</w:t>
            </w:r>
          </w:p>
          <w:p w14:paraId="3B169397" w14:textId="5C3EA249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Hamburg – Germany</w:t>
            </w:r>
          </w:p>
        </w:tc>
        <w:tc>
          <w:tcPr>
            <w:tcW w:w="6237" w:type="dxa"/>
          </w:tcPr>
          <w:p w14:paraId="6EC4731E" w14:textId="52E7A51A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4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https://www.panosc.eu/news/new-6me-european-grant-awarded-to-expands-to-drive-open-access-data/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0956958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4F242655" w14:textId="77777777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https://twitter.com/Panosc_eu/status/1171744184438525952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C28ED9B" w14:textId="64C56FED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https://twitter.com/Panosc_eu/status/1171762753696075776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9E4A541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All presentations on Indico:</w:t>
            </w:r>
          </w:p>
          <w:p w14:paraId="793046C5" w14:textId="42242D13" w:rsidR="0012263B" w:rsidRDefault="00831D8F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2" w:anchor="20190911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https://indico.desy.de/indico/event/23649/timetable/#20190911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49ACBAC4" w14:textId="77777777" w:rsidTr="00C44D87">
        <w:tc>
          <w:tcPr>
            <w:tcW w:w="2127" w:type="dxa"/>
            <w:vAlign w:val="center"/>
          </w:tcPr>
          <w:p w14:paraId="47C36379" w14:textId="03A4AD8C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ICALEPCS19</w:t>
            </w:r>
          </w:p>
        </w:tc>
        <w:tc>
          <w:tcPr>
            <w:tcW w:w="1843" w:type="dxa"/>
            <w:vAlign w:val="center"/>
          </w:tcPr>
          <w:p w14:paraId="62DBEE5E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October 2019</w:t>
            </w:r>
          </w:p>
          <w:p w14:paraId="2DCBE769" w14:textId="0709B35A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New York, USA</w:t>
            </w:r>
          </w:p>
        </w:tc>
        <w:tc>
          <w:tcPr>
            <w:tcW w:w="6237" w:type="dxa"/>
          </w:tcPr>
          <w:p w14:paraId="1BB5BF46" w14:textId="3356C2B1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5301E2F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CORDIS</w:t>
            </w:r>
          </w:p>
          <w:p w14:paraId="5D7A7EBE" w14:textId="51DB9169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15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https://cordis.europa.eu/article/id/410194-material-from-the-panosc-jupyter-workshop-at-icalepcs-2019-now-online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8296047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15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https://cordis.europa.eu/article/id/411604-first-panosc-publication-released-at-icalepcs19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65F4D99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3711CC9C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5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https://twitter.com/ProfCompMod/status/1180132990057406470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A78B173" w14:textId="77777777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7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https://twitter.com/Panosc_eu/status/1181118621906558976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E930322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5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https://twitter.com/tostri/status/1181603087141736449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8C1A48E" w14:textId="77777777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9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https://twitter.com/Panosc_eu/status/1182205130592178176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2796171" w14:textId="5CF88FF0" w:rsidR="0012263B" w:rsidRPr="00D00FBE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0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https://twitter.com/Panosc_eu/status/1182242271191867392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5ADE1CF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 from the Jupyter Workshop: </w:t>
            </w:r>
            <w:hyperlink r:id="rId16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https://indico.desy.de/indico/event/23354/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ABC8E1A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2277CFCD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Publication “Enabling open science for photon and neutron sources”: </w:t>
            </w:r>
            <w:hyperlink r:id="rId16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http://icalepcs2019.vrws.de/papers/tubpl02.pdf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96BBA98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0D71FA99" w14:textId="5F4E425E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List of and links to PaNOSC-related contributions at ICALEPCS19 available at: </w:t>
            </w:r>
          </w:p>
          <w:p w14:paraId="059BEBAB" w14:textId="5826B082" w:rsidR="0012263B" w:rsidRPr="000A56A6" w:rsidRDefault="00831D8F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3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3F4C55D1" w14:textId="77777777" w:rsidTr="00C44D87">
        <w:tc>
          <w:tcPr>
            <w:tcW w:w="2127" w:type="dxa"/>
            <w:vAlign w:val="center"/>
          </w:tcPr>
          <w:p w14:paraId="2109B992" w14:textId="3130BD33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RDA plenary side event: EOSC Services, Collaborations &amp; RDA</w:t>
            </w:r>
          </w:p>
        </w:tc>
        <w:tc>
          <w:tcPr>
            <w:tcW w:w="1843" w:type="dxa"/>
            <w:vAlign w:val="center"/>
          </w:tcPr>
          <w:p w14:paraId="7EFA4762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21 October 2019</w:t>
            </w:r>
          </w:p>
          <w:p w14:paraId="0D20EB03" w14:textId="4CCFDCBC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Helsinki – Finland</w:t>
            </w:r>
          </w:p>
        </w:tc>
        <w:tc>
          <w:tcPr>
            <w:tcW w:w="6237" w:type="dxa"/>
          </w:tcPr>
          <w:p w14:paraId="46B6E512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25930B28" w14:textId="77777777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4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https://twitter.com/SSHOpenCloud/status/1176886583179522049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F0A2BCB" w14:textId="77777777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5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https://twitter.com/SSHOpenCloud/status/1186178813341917184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DF96465" w14:textId="77777777" w:rsidR="0012263B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6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https://twitter.com/Panosc_eu/status/1186253004682518528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2E484D1" w14:textId="43563A23" w:rsidR="0012263B" w:rsidRPr="00D00FBE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7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https://twitter.com/Panosc_eu/status/1186622314789642247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3C81EA4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04773B8A" w14:textId="77777777" w:rsidTr="00C44D87">
        <w:tc>
          <w:tcPr>
            <w:tcW w:w="2127" w:type="dxa"/>
            <w:vAlign w:val="center"/>
          </w:tcPr>
          <w:p w14:paraId="7A6990DD" w14:textId="62917B40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2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 plenary meeting</w:t>
            </w:r>
          </w:p>
        </w:tc>
        <w:tc>
          <w:tcPr>
            <w:tcW w:w="1843" w:type="dxa"/>
            <w:vAlign w:val="center"/>
          </w:tcPr>
          <w:p w14:paraId="3EE758E9" w14:textId="51B34ACB" w:rsidR="0012263B" w:rsidRPr="00D00FBE" w:rsidRDefault="00C44D87" w:rsidP="00C44D87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 xml:space="preserve">18-20 Nov. 2019 </w:t>
            </w:r>
            <w:r w:rsidR="0012263B" w:rsidRPr="00D00FBE">
              <w:rPr>
                <w:rFonts w:ascii="Muli Regular" w:hAnsi="Muli Regular"/>
                <w:sz w:val="18"/>
                <w:szCs w:val="18"/>
                <w:lang w:val="en-GB"/>
              </w:rPr>
              <w:t>PSI, Villigen – Switzerland</w:t>
            </w:r>
          </w:p>
        </w:tc>
        <w:tc>
          <w:tcPr>
            <w:tcW w:w="6237" w:type="dxa"/>
          </w:tcPr>
          <w:p w14:paraId="5EA86E2B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7E73B240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6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https://twitter.com/danielsalvat/status/1196334023410405377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C4AA867" w14:textId="167BBCE7" w:rsidR="0012263B" w:rsidRPr="00D00FBE" w:rsidRDefault="00831D8F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9" w:history="1">
              <w:r w:rsidR="0012263B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https://twitter.com/Panosc_eu/status/1196389598823436288</w:t>
              </w:r>
            </w:hyperlink>
            <w:r w:rsidR="0012263B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72B5560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44D87" w:rsidRPr="00020B57" w14:paraId="2D184D4C" w14:textId="77777777" w:rsidTr="00C44D87">
        <w:tc>
          <w:tcPr>
            <w:tcW w:w="2127" w:type="dxa"/>
          </w:tcPr>
          <w:p w14:paraId="1AEEB269" w14:textId="42163D10" w:rsidR="00C44D87" w:rsidRPr="00020B57" w:rsidRDefault="00C44D87" w:rsidP="00394535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Journee EOSC au CNRS</w:t>
            </w:r>
          </w:p>
        </w:tc>
        <w:tc>
          <w:tcPr>
            <w:tcW w:w="1843" w:type="dxa"/>
          </w:tcPr>
          <w:p w14:paraId="6E43D2A2" w14:textId="77777777" w:rsidR="00C44D87" w:rsidRDefault="00C44D87" w:rsidP="00394535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22 January 2020</w:t>
            </w:r>
          </w:p>
          <w:p w14:paraId="523F3245" w14:textId="2AED1EBF" w:rsidR="00C44D87" w:rsidRPr="00D00FBE" w:rsidRDefault="00C44D87" w:rsidP="00394535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6AD7D703" w14:textId="366871C1" w:rsidR="00C44D87" w:rsidRDefault="00C44D87" w:rsidP="00C44D87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203741AB" w14:textId="77777777" w:rsidR="00C44D87" w:rsidRDefault="00C44D87" w:rsidP="00C44D87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7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https://twitter.com/andy_gotz/status/1219893094084227073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C8D066B" w14:textId="5E2F91CA" w:rsidR="00C44D87" w:rsidRPr="00D00FBE" w:rsidRDefault="00C44D87" w:rsidP="00C44D87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7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https://twitter.com/andy_gotz/status/1220037807160414208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1F8D9A2" w14:textId="77777777" w:rsidR="00C44D87" w:rsidRDefault="00C44D87" w:rsidP="00C44D87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Video presentation by Andy G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ötz streamed online: </w:t>
            </w:r>
            <w:hyperlink r:id="rId17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https://webcast.in2p3.fr/video/panosc-the-photon-and-neutron-open-science-cloud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22C2013B" w14:textId="77777777" w:rsidR="00C44D87" w:rsidRDefault="00C44D87" w:rsidP="00C44D87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</w:p>
          <w:p w14:paraId="193BFAFC" w14:textId="43CA4327" w:rsidR="00C44D87" w:rsidRPr="00C44D87" w:rsidRDefault="00C44D87" w:rsidP="00C44D87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More info (in French): </w:t>
            </w:r>
            <w:hyperlink r:id="rId17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https://indico.in2p3.fr/event/20051/overview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</w:tbl>
    <w:p w14:paraId="784C9D0A" w14:textId="756073EA" w:rsidR="00020B57" w:rsidRPr="00020B57" w:rsidRDefault="00020B57" w:rsidP="00020B57">
      <w:pPr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To increase the impact of outreach activities towards EOSC/PaNOSC stakeholders, PaNOSC and ExPaNDS have agreed on a set of common actions in the communications domain, and namely:</w:t>
      </w:r>
    </w:p>
    <w:p w14:paraId="2E3178F4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Share of deliverables and useful resources for communications/outreach</w:t>
      </w:r>
    </w:p>
    <w:p w14:paraId="3AF9E6E8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Common mailing list, with all communications/press ofﬁcers from PaNOSC and ExPaNDS partners, to exchange news, info about events and projects’ advancements, useful resources, etc.</w:t>
      </w:r>
    </w:p>
    <w:p w14:paraId="201C29F3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Use of a joint common events’ calendar</w:t>
      </w:r>
    </w:p>
    <w:p w14:paraId="738216AE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support on social media</w:t>
      </w:r>
    </w:p>
    <w:p w14:paraId="60AD1562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promotion of results, events and activities of both projects</w:t>
      </w:r>
    </w:p>
    <w:p w14:paraId="6B1A3A53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use of the e-learning platform developed in PaNOSC WP8 (once available)</w:t>
      </w:r>
    </w:p>
    <w:p w14:paraId="683C674E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planning of similar events (e.g., Jupyter workshops or similar)</w:t>
      </w:r>
    </w:p>
    <w:p w14:paraId="7053FD90" w14:textId="13875B69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annual meeting</w:t>
      </w:r>
      <w:r w:rsidR="0091083F">
        <w:rPr>
          <w:lang w:val="en-GB"/>
        </w:rPr>
        <w:t xml:space="preserve"> </w:t>
      </w:r>
    </w:p>
    <w:p w14:paraId="61338289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attendance of user meetings to raise awareness about the projects, and to involve and engage potential and future users of tools / technologies / services developed in the frame of the two projects.</w:t>
      </w:r>
    </w:p>
    <w:p w14:paraId="10239A1D" w14:textId="77777777" w:rsidR="00020B57" w:rsidRDefault="00020B57" w:rsidP="00020B57">
      <w:pPr>
        <w:rPr>
          <w:rFonts w:ascii="Muli Regular" w:hAnsi="Muli Regular"/>
          <w:lang w:val="en-GB"/>
        </w:rPr>
      </w:pPr>
    </w:p>
    <w:p w14:paraId="56C09548" w14:textId="57E214FC" w:rsidR="0091083F" w:rsidRPr="00244FE1" w:rsidRDefault="0091083F" w:rsidP="00020B57">
      <w:pPr>
        <w:rPr>
          <w:rFonts w:ascii="Muli Regular" w:hAnsi="Muli Regular"/>
          <w:b/>
          <w:lang w:val="en-GB"/>
        </w:rPr>
      </w:pPr>
      <w:r w:rsidRPr="00244FE1">
        <w:rPr>
          <w:rFonts w:ascii="Muli Regular" w:hAnsi="Muli Regular"/>
          <w:b/>
          <w:lang w:val="en-GB"/>
        </w:rPr>
        <w:t>Promotion by the partners</w:t>
      </w:r>
      <w:r w:rsidR="0012263B" w:rsidRPr="00244FE1">
        <w:rPr>
          <w:rFonts w:ascii="Muli Regular" w:hAnsi="Muli Regular"/>
          <w:b/>
          <w:lang w:val="en-GB"/>
        </w:rPr>
        <w:t xml:space="preserve"> on their annual reports / periodical newsletters</w:t>
      </w:r>
      <w:r w:rsidR="00C44D87">
        <w:rPr>
          <w:rFonts w:ascii="Muli Regular" w:hAnsi="Muli Regular"/>
          <w:b/>
          <w:lang w:val="en-GB"/>
        </w:rPr>
        <w:t xml:space="preserve"> / other</w:t>
      </w:r>
      <w:r w:rsidRPr="00244FE1">
        <w:rPr>
          <w:rFonts w:ascii="Muli Regular" w:hAnsi="Muli Regular"/>
          <w:b/>
          <w:lang w:val="en-GB"/>
        </w:rPr>
        <w:t>:</w:t>
      </w:r>
    </w:p>
    <w:p w14:paraId="571F6C60" w14:textId="7573A607" w:rsidR="0091083F" w:rsidRDefault="0091083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19: </w:t>
      </w:r>
      <w:hyperlink r:id="rId174" w:history="1">
        <w:r w:rsidR="00CD170E" w:rsidRPr="0004567B">
          <w:rPr>
            <w:rStyle w:val="Hyperlink"/>
            <w:lang w:val="en-GB"/>
          </w:rPr>
          <w:t>https://mailchi.mp/f77b0cad9541/ceric-newsletter-no-19-october-4647301</w:t>
        </w:r>
      </w:hyperlink>
      <w:r w:rsidR="00CD170E">
        <w:rPr>
          <w:lang w:val="en-GB"/>
        </w:rPr>
        <w:t xml:space="preserve"> </w:t>
      </w:r>
    </w:p>
    <w:p w14:paraId="54DCD079" w14:textId="3B629E30" w:rsidR="0091083F" w:rsidRDefault="0091083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ELI-DC Newsletter n. 12: </w:t>
      </w:r>
      <w:hyperlink r:id="rId175" w:history="1">
        <w:r w:rsidRPr="0004567B">
          <w:rPr>
            <w:rStyle w:val="Hyperlink"/>
            <w:lang w:val="en-GB"/>
          </w:rPr>
          <w:t>https://mailchi.mp/ccb1226fd1ee/elines-newsletter-2318145</w:t>
        </w:r>
      </w:hyperlink>
      <w:r>
        <w:rPr>
          <w:lang w:val="en-GB"/>
        </w:rPr>
        <w:t xml:space="preserve">  </w:t>
      </w:r>
    </w:p>
    <w:p w14:paraId="174BFBFE" w14:textId="590EEDBA" w:rsidR="00C44D87" w:rsidRDefault="00C44D87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ILL Report 2019</w:t>
      </w:r>
    </w:p>
    <w:p w14:paraId="2CC2EA17" w14:textId="7864FBC3" w:rsidR="00C44D87" w:rsidRDefault="00C44D87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ESRF Highlights 2019 </w:t>
      </w:r>
    </w:p>
    <w:p w14:paraId="4C9B2EF3" w14:textId="580305C1" w:rsidR="00C44D87" w:rsidRPr="0091083F" w:rsidRDefault="00831D8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… …</w:t>
      </w:r>
      <w:bookmarkStart w:id="0" w:name="_GoBack"/>
      <w:bookmarkEnd w:id="0"/>
    </w:p>
    <w:p w14:paraId="40DC03EE" w14:textId="77777777" w:rsidR="00020B57" w:rsidRPr="00020B57" w:rsidRDefault="00020B57" w:rsidP="00020B57">
      <w:pPr>
        <w:contextualSpacing/>
        <w:rPr>
          <w:rFonts w:ascii="Muli Regular" w:hAnsi="Muli Regular"/>
          <w:lang w:val="en-GB"/>
        </w:rPr>
      </w:pPr>
    </w:p>
    <w:p w14:paraId="3828F78B" w14:textId="5321D363" w:rsidR="00345F47" w:rsidRDefault="00236A87">
      <w:pPr>
        <w:rPr>
          <w:rFonts w:ascii="Muli Regular" w:hAnsi="Muli Regular"/>
          <w:b/>
          <w:lang w:val="en-GB"/>
        </w:rPr>
      </w:pPr>
      <w:r>
        <w:rPr>
          <w:rFonts w:ascii="Muli Regular" w:hAnsi="Muli Regular"/>
          <w:b/>
          <w:lang w:val="en-GB"/>
        </w:rPr>
        <w:t xml:space="preserve">Other </w:t>
      </w:r>
      <w:r w:rsidR="00402E6F" w:rsidRPr="00402E6F">
        <w:rPr>
          <w:rFonts w:ascii="Muli Regular" w:hAnsi="Muli Regular"/>
          <w:b/>
          <w:lang w:val="en-GB"/>
        </w:rPr>
        <w:t>achieveme</w:t>
      </w:r>
      <w:r>
        <w:rPr>
          <w:rFonts w:ascii="Muli Regular" w:hAnsi="Muli Regular"/>
          <w:b/>
          <w:lang w:val="en-GB"/>
        </w:rPr>
        <w:t>nts promoted on PaNOSC channels, and disseminated to PaNOSC main stakeholders:</w:t>
      </w:r>
    </w:p>
    <w:p w14:paraId="103DA812" w14:textId="1EA4B528" w:rsidR="006C1523" w:rsidRDefault="006C1523" w:rsidP="00474A8B">
      <w:pPr>
        <w:pStyle w:val="ListParagraph"/>
        <w:numPr>
          <w:ilvl w:val="0"/>
          <w:numId w:val="13"/>
        </w:numPr>
        <w:jc w:val="left"/>
        <w:rPr>
          <w:b/>
          <w:lang w:val="en-GB"/>
        </w:rPr>
      </w:pPr>
      <w:r>
        <w:rPr>
          <w:b/>
          <w:lang w:val="en-GB"/>
        </w:rPr>
        <w:t>OpenPMD standard for simulation data (and metadata) further developed in PaNOSC wp5</w:t>
      </w:r>
    </w:p>
    <w:p w14:paraId="5CC12ADB" w14:textId="4EB35D03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 xml:space="preserve">PaNOSC website: </w:t>
      </w:r>
      <w:hyperlink r:id="rId176" w:history="1">
        <w:r w:rsidRPr="0004567B">
          <w:rPr>
            <w:rStyle w:val="Hyperlink"/>
            <w:lang w:val="en-GB"/>
          </w:rPr>
          <w:t>https://www.panosc.eu/news/openpmd-standard-for-simulation-data-and-metadata-further-developed-in-panosc-wp5/</w:t>
        </w:r>
      </w:hyperlink>
    </w:p>
    <w:p w14:paraId="2014E1E4" w14:textId="632460C5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CORDIS: </w:t>
      </w:r>
      <w:hyperlink r:id="rId177" w:history="1">
        <w:r w:rsidRPr="0004567B">
          <w:rPr>
            <w:rStyle w:val="Hyperlink"/>
            <w:lang w:val="en-GB"/>
          </w:rPr>
          <w:t>https://cordis.europa.eu/article/id/413169-openpmd-standard-for-simulation-data-and-metadata-further-developed-in-panosc-wp5</w:t>
        </w:r>
      </w:hyperlink>
      <w:r>
        <w:rPr>
          <w:lang w:val="en-GB"/>
        </w:rPr>
        <w:t xml:space="preserve"> </w:t>
      </w:r>
    </w:p>
    <w:p w14:paraId="52041B66" w14:textId="6157640D" w:rsidR="006C1523" w:rsidRP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Twitter: </w:t>
      </w:r>
      <w:hyperlink r:id="rId178" w:history="1">
        <w:r w:rsidRPr="0004567B">
          <w:rPr>
            <w:rStyle w:val="Hyperlink"/>
            <w:lang w:val="en-GB"/>
          </w:rPr>
          <w:t>https://twitter.com/Panosc_eu/status/1205488570468884482</w:t>
        </w:r>
      </w:hyperlink>
      <w:r>
        <w:rPr>
          <w:lang w:val="en-GB"/>
        </w:rPr>
        <w:t xml:space="preserve"> </w:t>
      </w:r>
    </w:p>
    <w:p w14:paraId="376B498A" w14:textId="26B3238D" w:rsidR="00402E6F" w:rsidRDefault="00402E6F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>
        <w:rPr>
          <w:b/>
          <w:lang w:val="en-GB"/>
        </w:rPr>
        <w:t>Report published on current technical elements of data analysis at PaNOSC partner sites</w:t>
      </w:r>
    </w:p>
    <w:p w14:paraId="416792D1" w14:textId="1BAF1C48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PaNOSC website</w:t>
      </w:r>
      <w:r w:rsidR="006C1523">
        <w:rPr>
          <w:lang w:val="en-GB"/>
        </w:rPr>
        <w:t xml:space="preserve">: </w:t>
      </w:r>
      <w:hyperlink r:id="rId179" w:history="1">
        <w:r w:rsidR="006C1523" w:rsidRPr="0004567B">
          <w:rPr>
            <w:rStyle w:val="Hyperlink"/>
            <w:lang w:val="en-GB"/>
          </w:rPr>
          <w:t>https://www.panosc.eu/news/published-the-report-on-current-technical-elements-of-data-analysis-at-panosc-partner-sites/</w:t>
        </w:r>
      </w:hyperlink>
      <w:r w:rsidR="006C1523">
        <w:rPr>
          <w:lang w:val="en-GB"/>
        </w:rPr>
        <w:t xml:space="preserve"> </w:t>
      </w:r>
    </w:p>
    <w:p w14:paraId="3D78376A" w14:textId="4216F942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CORDIS</w:t>
      </w:r>
      <w:r w:rsidR="006C1523">
        <w:rPr>
          <w:lang w:val="en-GB"/>
        </w:rPr>
        <w:t xml:space="preserve">: </w:t>
      </w:r>
      <w:hyperlink r:id="rId180" w:history="1">
        <w:r w:rsidR="006C1523" w:rsidRPr="0004567B">
          <w:rPr>
            <w:rStyle w:val="Hyperlink"/>
            <w:lang w:val="en-GB"/>
          </w:rPr>
          <w:t>https://cordis.europa.eu/article/id/413168-report-published-on-current-technical-elements-of-data-analysis-at-panosc-partner-sites</w:t>
        </w:r>
      </w:hyperlink>
      <w:r w:rsidR="006C1523">
        <w:rPr>
          <w:lang w:val="en-GB"/>
        </w:rPr>
        <w:t xml:space="preserve"> </w:t>
      </w:r>
    </w:p>
    <w:p w14:paraId="4431915C" w14:textId="013603D5" w:rsidR="00402E6F" w:rsidRPr="006C1523" w:rsidRDefault="006C1523" w:rsidP="00402E6F">
      <w:pPr>
        <w:pStyle w:val="ListParagraph"/>
        <w:numPr>
          <w:ilvl w:val="1"/>
          <w:numId w:val="13"/>
        </w:numPr>
        <w:rPr>
          <w:lang w:val="en-GB"/>
        </w:rPr>
      </w:pPr>
      <w:r w:rsidRPr="006C1523">
        <w:rPr>
          <w:lang w:val="en-GB"/>
        </w:rPr>
        <w:t>Twitter</w:t>
      </w:r>
      <w:r>
        <w:rPr>
          <w:lang w:val="en-GB"/>
        </w:rPr>
        <w:t xml:space="preserve">: </w:t>
      </w:r>
      <w:hyperlink r:id="rId181" w:history="1">
        <w:r w:rsidRPr="0004567B">
          <w:rPr>
            <w:rStyle w:val="Hyperlink"/>
            <w:lang w:val="en-GB"/>
          </w:rPr>
          <w:t>https://twitter.com/Panosc_eu/status/1206922024284803072</w:t>
        </w:r>
      </w:hyperlink>
      <w:r>
        <w:rPr>
          <w:lang w:val="en-GB"/>
        </w:rPr>
        <w:t xml:space="preserve"> </w:t>
      </w:r>
    </w:p>
    <w:p w14:paraId="3046C9A9" w14:textId="17C4F68A" w:rsidR="00402E6F" w:rsidRDefault="006C1523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>
        <w:rPr>
          <w:b/>
          <w:lang w:val="en-GB"/>
        </w:rPr>
        <w:t>ESRF repository selected for support towards achieving CoreTrustSeal certification</w:t>
      </w:r>
    </w:p>
    <w:p w14:paraId="05A14AF3" w14:textId="0C5FEF5D" w:rsidR="006C1523" w:rsidRP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PaNOSC website:</w:t>
      </w:r>
      <w:r>
        <w:rPr>
          <w:lang w:val="en-GB"/>
        </w:rPr>
        <w:t xml:space="preserve"> </w:t>
      </w:r>
      <w:hyperlink r:id="rId182" w:history="1">
        <w:r w:rsidRPr="0004567B">
          <w:rPr>
            <w:rStyle w:val="Hyperlink"/>
            <w:lang w:val="en-GB"/>
          </w:rPr>
          <w:t>https://www.panosc.eu/news/esrf-data-repositories-selected-for-support-towards-achieving-coretrustseal-certification/</w:t>
        </w:r>
      </w:hyperlink>
      <w:r>
        <w:rPr>
          <w:lang w:val="en-GB"/>
        </w:rPr>
        <w:t xml:space="preserve"> </w:t>
      </w:r>
    </w:p>
    <w:p w14:paraId="773D7994" w14:textId="6856BD2D" w:rsid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Twitter:</w:t>
      </w:r>
      <w:r>
        <w:rPr>
          <w:lang w:val="en-GB"/>
        </w:rPr>
        <w:t xml:space="preserve"> </w:t>
      </w:r>
      <w:hyperlink r:id="rId183" w:history="1">
        <w:r w:rsidRPr="0004567B">
          <w:rPr>
            <w:rStyle w:val="Hyperlink"/>
            <w:lang w:val="en-GB"/>
          </w:rPr>
          <w:t>https://twitter.com/Panosc_eu/status/1208045084110991362</w:t>
        </w:r>
      </w:hyperlink>
      <w:r>
        <w:rPr>
          <w:lang w:val="en-GB"/>
        </w:rPr>
        <w:t xml:space="preserve"> </w:t>
      </w:r>
    </w:p>
    <w:p w14:paraId="7E76EF41" w14:textId="77777777" w:rsidR="00AC569A" w:rsidRDefault="00AC569A" w:rsidP="00AC569A">
      <w:pPr>
        <w:rPr>
          <w:lang w:val="en-GB"/>
        </w:rPr>
      </w:pPr>
    </w:p>
    <w:p w14:paraId="6CBCF75C" w14:textId="77777777" w:rsidR="00AC569A" w:rsidRDefault="00AC569A" w:rsidP="00AC569A">
      <w:pPr>
        <w:rPr>
          <w:lang w:val="en-GB"/>
        </w:rPr>
      </w:pPr>
    </w:p>
    <w:p w14:paraId="2D1A8928" w14:textId="77777777" w:rsidR="00AC569A" w:rsidRPr="00AC569A" w:rsidRDefault="00AC569A" w:rsidP="00AC569A">
      <w:pPr>
        <w:contextualSpacing/>
        <w:rPr>
          <w:rFonts w:ascii="Muli Regular" w:hAnsi="Muli Regular"/>
          <w:b/>
          <w:lang w:val="en-GB"/>
        </w:rPr>
      </w:pPr>
      <w:r w:rsidRPr="00AC569A">
        <w:rPr>
          <w:rFonts w:ascii="Muli Regular" w:hAnsi="Muli Regular"/>
          <w:b/>
          <w:lang w:val="en-GB"/>
        </w:rPr>
        <w:t>Planned ongoing actions for a wider outreach to the PaNOSC community:</w:t>
      </w:r>
    </w:p>
    <w:p w14:paraId="6E0C8FBB" w14:textId="77777777" w:rsidR="00AC569A" w:rsidRPr="00020B57" w:rsidRDefault="00AC569A" w:rsidP="00AC569A">
      <w:pPr>
        <w:pStyle w:val="ListParagraph"/>
        <w:widowControl/>
        <w:numPr>
          <w:ilvl w:val="0"/>
          <w:numId w:val="4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b/>
          <w:lang w:val="en-GB"/>
        </w:rPr>
        <w:t>WP6 – EOSC integration.</w:t>
      </w:r>
      <w:r w:rsidRPr="00020B57">
        <w:rPr>
          <w:lang w:val="en-GB"/>
        </w:rPr>
        <w:t xml:space="preserve"> The production of a video has started in 2019, to highlight and disseminate an important result achieved in the WP, i.e. the integration of UmbrellaID with Gèant eduTEAMS &gt; </w:t>
      </w:r>
      <w:hyperlink r:id="rId184" w:history="1">
        <w:r w:rsidRPr="00020B57">
          <w:rPr>
            <w:rStyle w:val="Hyperlink"/>
            <w:lang w:val="en-GB"/>
          </w:rPr>
          <w:t>https://www.youtube.com/watch?v=B_apP--BfQM</w:t>
        </w:r>
      </w:hyperlink>
      <w:r w:rsidRPr="00020B57">
        <w:rPr>
          <w:lang w:val="en-GB"/>
        </w:rPr>
        <w:t xml:space="preserve"> </w:t>
      </w:r>
    </w:p>
    <w:p w14:paraId="72F2EEB8" w14:textId="77777777" w:rsidR="00AC569A" w:rsidRPr="00020B57" w:rsidRDefault="00AC569A" w:rsidP="00AC569A">
      <w:pPr>
        <w:pStyle w:val="ListParagraph"/>
        <w:widowControl/>
        <w:numPr>
          <w:ilvl w:val="0"/>
          <w:numId w:val="4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Update of a video realized by ILL on DOI, for future use by all PaN EU RIs</w:t>
      </w:r>
    </w:p>
    <w:p w14:paraId="69AD015F" w14:textId="77777777" w:rsidR="00AC569A" w:rsidRPr="00AC569A" w:rsidRDefault="00AC569A" w:rsidP="00AC569A">
      <w:pPr>
        <w:rPr>
          <w:lang w:val="en-GB"/>
        </w:rPr>
      </w:pPr>
    </w:p>
    <w:sectPr w:rsidR="00AC569A" w:rsidRPr="00AC569A" w:rsidSect="0012263B">
      <w:headerReference w:type="default" r:id="rId185"/>
      <w:footerReference w:type="default" r:id="rId186"/>
      <w:headerReference w:type="first" r:id="rId187"/>
      <w:footerReference w:type="first" r:id="rId188"/>
      <w:pgSz w:w="16840" w:h="11900" w:orient="landscape"/>
      <w:pgMar w:top="1132" w:right="1797" w:bottom="851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BAEBE" w14:textId="77777777" w:rsidR="00402E6F" w:rsidRDefault="00402E6F" w:rsidP="00345F47">
      <w:r>
        <w:separator/>
      </w:r>
    </w:p>
  </w:endnote>
  <w:endnote w:type="continuationSeparator" w:id="0">
    <w:p w14:paraId="68F5DFE6" w14:textId="77777777" w:rsidR="00402E6F" w:rsidRDefault="00402E6F" w:rsidP="0034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E174A" w14:textId="77777777" w:rsidR="00402E6F" w:rsidRDefault="00402E6F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514D1CD" wp14:editId="6AC199E9">
          <wp:simplePos x="0" y="0"/>
          <wp:positionH relativeFrom="column">
            <wp:posOffset>-114300</wp:posOffset>
          </wp:positionH>
          <wp:positionV relativeFrom="paragraph">
            <wp:posOffset>109220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105251" w14:textId="77777777" w:rsidR="00402E6F" w:rsidRDefault="00402E6F" w:rsidP="00345F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590B" w14:textId="77777777" w:rsidR="00402E6F" w:rsidRDefault="00402E6F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92E7025" wp14:editId="6591171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4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936AB" w14:textId="77777777" w:rsidR="00402E6F" w:rsidRDefault="00402E6F" w:rsidP="00345F47">
      <w:r>
        <w:separator/>
      </w:r>
    </w:p>
  </w:footnote>
  <w:footnote w:type="continuationSeparator" w:id="0">
    <w:p w14:paraId="2C98ED04" w14:textId="77777777" w:rsidR="00402E6F" w:rsidRDefault="00402E6F" w:rsidP="00345F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E81C9" w14:textId="02B7631C" w:rsidR="00402E6F" w:rsidRDefault="00402E6F" w:rsidP="00345F4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50E191" wp14:editId="12B9F34C">
          <wp:simplePos x="0" y="0"/>
          <wp:positionH relativeFrom="column">
            <wp:posOffset>7886700</wp:posOffset>
          </wp:positionH>
          <wp:positionV relativeFrom="paragraph">
            <wp:posOffset>-220980</wp:posOffset>
          </wp:positionV>
          <wp:extent cx="1311910" cy="683260"/>
          <wp:effectExtent l="0" t="0" r="8890" b="2540"/>
          <wp:wrapThrough wrapText="bothSides">
            <wp:wrapPolygon edited="0">
              <wp:start x="7528" y="0"/>
              <wp:lineTo x="2091" y="3212"/>
              <wp:lineTo x="0" y="6424"/>
              <wp:lineTo x="0" y="15257"/>
              <wp:lineTo x="5855" y="19271"/>
              <wp:lineTo x="7528" y="20877"/>
              <wp:lineTo x="9200" y="20877"/>
              <wp:lineTo x="21328" y="19271"/>
              <wp:lineTo x="21328" y="8833"/>
              <wp:lineTo x="14219" y="0"/>
              <wp:lineTo x="7528" y="0"/>
            </wp:wrapPolygon>
          </wp:wrapThrough>
          <wp:docPr id="1" name="Picture 1" descr="Macintosh HD:Users:nicoletta:Documents:DOCS CERIC:PROJECTS:PaNOSC:PaNOSC_WPs:PaNOSC_WP9:PaNOSC_logo:PaNOSClogo_print_CMY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icoletta:Documents:DOCS CERIC:PROJECTS:PaNOSC:PaNOSC_WPs:PaNOSC_WP9:PaNOSC_logo:PaNOSClogo_print_CMY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5DC60" w14:textId="77777777" w:rsidR="00402E6F" w:rsidRDefault="00402E6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03A63D3" wp14:editId="7B1469DE">
          <wp:simplePos x="0" y="0"/>
          <wp:positionH relativeFrom="column">
            <wp:posOffset>-748665</wp:posOffset>
          </wp:positionH>
          <wp:positionV relativeFrom="paragraph">
            <wp:posOffset>-220980</wp:posOffset>
          </wp:positionV>
          <wp:extent cx="10006965" cy="2037080"/>
          <wp:effectExtent l="0" t="0" r="635" b="0"/>
          <wp:wrapThrough wrapText="bothSides">
            <wp:wrapPolygon edited="0">
              <wp:start x="0" y="0"/>
              <wp:lineTo x="0" y="21277"/>
              <wp:lineTo x="21547" y="21277"/>
              <wp:lineTo x="21547" y="0"/>
              <wp:lineTo x="0" y="0"/>
            </wp:wrapPolygon>
          </wp:wrapThrough>
          <wp:docPr id="3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6965" cy="203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FA439F3" w14:textId="77777777" w:rsidR="00402E6F" w:rsidRDefault="00402E6F">
    <w:pPr>
      <w:pStyle w:val="Header"/>
    </w:pPr>
  </w:p>
  <w:p w14:paraId="7A4FE87B" w14:textId="77777777" w:rsidR="00402E6F" w:rsidRDefault="00402E6F">
    <w:pPr>
      <w:pStyle w:val="Header"/>
    </w:pPr>
  </w:p>
  <w:p w14:paraId="6696A247" w14:textId="77777777" w:rsidR="00402E6F" w:rsidRDefault="00402E6F">
    <w:pPr>
      <w:pStyle w:val="Header"/>
    </w:pPr>
  </w:p>
  <w:p w14:paraId="3BDC77B4" w14:textId="77777777" w:rsidR="00402E6F" w:rsidRDefault="00402E6F">
    <w:pPr>
      <w:pStyle w:val="Header"/>
    </w:pPr>
  </w:p>
  <w:p w14:paraId="13E8FC2D" w14:textId="77777777" w:rsidR="00402E6F" w:rsidRDefault="00402E6F">
    <w:pPr>
      <w:pStyle w:val="Header"/>
    </w:pPr>
  </w:p>
  <w:p w14:paraId="6C1EFE45" w14:textId="77777777" w:rsidR="00402E6F" w:rsidRDefault="00402E6F">
    <w:pPr>
      <w:pStyle w:val="Header"/>
    </w:pPr>
  </w:p>
  <w:p w14:paraId="7C0D988B" w14:textId="77777777" w:rsidR="00402E6F" w:rsidRDefault="00402E6F">
    <w:pPr>
      <w:pStyle w:val="Header"/>
    </w:pPr>
  </w:p>
  <w:p w14:paraId="30A219E3" w14:textId="77777777" w:rsidR="00402E6F" w:rsidRDefault="00402E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95"/>
    <w:multiLevelType w:val="hybridMultilevel"/>
    <w:tmpl w:val="C83C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67935"/>
    <w:multiLevelType w:val="hybridMultilevel"/>
    <w:tmpl w:val="C9A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5DF9"/>
    <w:multiLevelType w:val="hybridMultilevel"/>
    <w:tmpl w:val="F5E4BAE0"/>
    <w:lvl w:ilvl="0" w:tplc="A622D0C4">
      <w:start w:val="1"/>
      <w:numFmt w:val="bullet"/>
      <w:pStyle w:val="ListParagraph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>
    <w:nsid w:val="226B1D74"/>
    <w:multiLevelType w:val="hybridMultilevel"/>
    <w:tmpl w:val="5D1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014EC"/>
    <w:multiLevelType w:val="hybridMultilevel"/>
    <w:tmpl w:val="615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01D99"/>
    <w:multiLevelType w:val="hybridMultilevel"/>
    <w:tmpl w:val="7FB83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63DAC"/>
    <w:multiLevelType w:val="hybridMultilevel"/>
    <w:tmpl w:val="53D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14A6D"/>
    <w:multiLevelType w:val="hybridMultilevel"/>
    <w:tmpl w:val="0A96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174AF"/>
    <w:multiLevelType w:val="hybridMultilevel"/>
    <w:tmpl w:val="6C6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B47DD"/>
    <w:multiLevelType w:val="hybridMultilevel"/>
    <w:tmpl w:val="1C6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D4822"/>
    <w:multiLevelType w:val="hybridMultilevel"/>
    <w:tmpl w:val="0476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E3229"/>
    <w:multiLevelType w:val="hybridMultilevel"/>
    <w:tmpl w:val="096C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A65E5"/>
    <w:multiLevelType w:val="hybridMultilevel"/>
    <w:tmpl w:val="B3AC4630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57"/>
    <w:rsid w:val="00020B57"/>
    <w:rsid w:val="000A56A6"/>
    <w:rsid w:val="000E1A3E"/>
    <w:rsid w:val="0012263B"/>
    <w:rsid w:val="0021176A"/>
    <w:rsid w:val="00236A87"/>
    <w:rsid w:val="00244FE1"/>
    <w:rsid w:val="00322798"/>
    <w:rsid w:val="00345F47"/>
    <w:rsid w:val="00390AA2"/>
    <w:rsid w:val="0039445F"/>
    <w:rsid w:val="003F13C6"/>
    <w:rsid w:val="00402E6F"/>
    <w:rsid w:val="004039C8"/>
    <w:rsid w:val="00474A8B"/>
    <w:rsid w:val="00491DFB"/>
    <w:rsid w:val="00495B10"/>
    <w:rsid w:val="006C1523"/>
    <w:rsid w:val="00721801"/>
    <w:rsid w:val="00831D8F"/>
    <w:rsid w:val="00865499"/>
    <w:rsid w:val="0091083F"/>
    <w:rsid w:val="00AC569A"/>
    <w:rsid w:val="00B55E28"/>
    <w:rsid w:val="00C04C3D"/>
    <w:rsid w:val="00C31218"/>
    <w:rsid w:val="00C44D87"/>
    <w:rsid w:val="00CD170E"/>
    <w:rsid w:val="00CD6F3E"/>
    <w:rsid w:val="00D00FBE"/>
    <w:rsid w:val="00D34D83"/>
    <w:rsid w:val="00D7613D"/>
    <w:rsid w:val="00DA0EF9"/>
    <w:rsid w:val="00DE4033"/>
    <w:rsid w:val="00E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C65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s://www.panosc.eu/events/joint-cnect-rtd-project-meeting-and-workshop-on-eosc/" TargetMode="External"/><Relationship Id="rId143" Type="http://schemas.openxmlformats.org/officeDocument/2006/relationships/hyperlink" Target="https://twitter.com/Panosc_eu/status/1169867795237990401" TargetMode="External"/><Relationship Id="rId144" Type="http://schemas.openxmlformats.org/officeDocument/2006/relationships/hyperlink" Target="https://www.panosc.eu/news/reproducible-science-discussed-at-the-jupyter-for-science-workshop/" TargetMode="External"/><Relationship Id="rId145" Type="http://schemas.openxmlformats.org/officeDocument/2006/relationships/hyperlink" Target="https://cordis.europa.eu/article/id/406919-reproducible-science-discussed-at-the-jupyter-for-science-workshop" TargetMode="External"/><Relationship Id="rId146" Type="http://schemas.openxmlformats.org/officeDocument/2006/relationships/hyperlink" Target="https://twitter.com/Panosc_eu/status/1169634266747195393" TargetMode="External"/><Relationship Id="rId147" Type="http://schemas.openxmlformats.org/officeDocument/2006/relationships/hyperlink" Target="https://www.panosc.eu/wp-content/uploads/2019/07/PaNOSC_20190611-13_ROSCA_Berkeley_JupiterForScience.pdf" TargetMode="External"/><Relationship Id="rId148" Type="http://schemas.openxmlformats.org/officeDocument/2006/relationships/hyperlink" Target="https://twitter.com/Panosc_eu/status/1171027935156981760" TargetMode="External"/><Relationship Id="rId149" Type="http://schemas.openxmlformats.org/officeDocument/2006/relationships/hyperlink" Target="https://www.panosc.eu/news/new-6me-european-grant-awarded-to-expands-to-drive-open-access-data/" TargetMode="External"/><Relationship Id="rId180" Type="http://schemas.openxmlformats.org/officeDocument/2006/relationships/hyperlink" Target="https://cordis.europa.eu/article/id/413168-report-published-on-current-technical-elements-of-data-analysis-at-panosc-partner-sites" TargetMode="External"/><Relationship Id="rId181" Type="http://schemas.openxmlformats.org/officeDocument/2006/relationships/hyperlink" Target="https://twitter.com/Panosc_eu/status/1206922024284803072" TargetMode="External"/><Relationship Id="rId182" Type="http://schemas.openxmlformats.org/officeDocument/2006/relationships/hyperlink" Target="https://www.panosc.eu/news/esrf-data-repositories-selected-for-support-towards-achieving-coretrustseal-certification/" TargetMode="External"/><Relationship Id="rId40" Type="http://schemas.openxmlformats.org/officeDocument/2006/relationships/hyperlink" Target="https://www.eiroforum.org/feed-items/h2020-project-panosc-officially-started/" TargetMode="External"/><Relationship Id="rId41" Type="http://schemas.openxmlformats.org/officeDocument/2006/relationships/hyperlink" Target="https://wbc-rti.info/object/news/19675" TargetMode="External"/><Relationship Id="rId42" Type="http://schemas.openxmlformats.org/officeDocument/2006/relationships/hyperlink" Target="https://danube-inco.net/object/news/19231" TargetMode="External"/><Relationship Id="rId43" Type="http://schemas.openxmlformats.org/officeDocument/2006/relationships/hyperlink" Target="https://www.sni-portal.de/en/news/photon-and-neutron-open-science-cloud" TargetMode="External"/><Relationship Id="rId44" Type="http://schemas.openxmlformats.org/officeDocument/2006/relationships/hyperlink" Target="https://twitter.com/Panosc_eu/status/1075017319288586242" TargetMode="External"/><Relationship Id="rId45" Type="http://schemas.openxmlformats.org/officeDocument/2006/relationships/hyperlink" Target="https://twitter.com/Panosc_eu/status/1082565529825697792" TargetMode="External"/><Relationship Id="rId46" Type="http://schemas.openxmlformats.org/officeDocument/2006/relationships/hyperlink" Target="https://twitter.com/Panosc_eu/status/1085117012295200771" TargetMode="External"/><Relationship Id="rId47" Type="http://schemas.openxmlformats.org/officeDocument/2006/relationships/hyperlink" Target="https://twitter.com/esrfsynchrotron/status/1085122108928217088" TargetMode="External"/><Relationship Id="rId48" Type="http://schemas.openxmlformats.org/officeDocument/2006/relationships/hyperlink" Target="https://twitter.com/esrfsynchrotron/status/1085213929524129793" TargetMode="External"/><Relationship Id="rId49" Type="http://schemas.openxmlformats.org/officeDocument/2006/relationships/hyperlink" Target="https://twitter.com/Panosc_eu/status/1085167235776290817" TargetMode="External"/><Relationship Id="rId183" Type="http://schemas.openxmlformats.org/officeDocument/2006/relationships/hyperlink" Target="https://twitter.com/Panosc_eu/status/1208045084110991362" TargetMode="External"/><Relationship Id="rId184" Type="http://schemas.openxmlformats.org/officeDocument/2006/relationships/hyperlink" Target="https://www.youtube.com/watch?v=B_apP--BfQM" TargetMode="External"/><Relationship Id="rId185" Type="http://schemas.openxmlformats.org/officeDocument/2006/relationships/header" Target="header1.xml"/><Relationship Id="rId186" Type="http://schemas.openxmlformats.org/officeDocument/2006/relationships/footer" Target="footer1.xml"/><Relationship Id="rId187" Type="http://schemas.openxmlformats.org/officeDocument/2006/relationships/header" Target="header2.xml"/><Relationship Id="rId188" Type="http://schemas.openxmlformats.org/officeDocument/2006/relationships/footer" Target="footer2.xml"/><Relationship Id="rId189" Type="http://schemas.openxmlformats.org/officeDocument/2006/relationships/fontTable" Target="fontTable.xml"/><Relationship Id="rId80" Type="http://schemas.openxmlformats.org/officeDocument/2006/relationships/hyperlink" Target="https://cordis.europa.eu/event/id/147444-panosc-1st-annual-meeting" TargetMode="External"/><Relationship Id="rId81" Type="http://schemas.openxmlformats.org/officeDocument/2006/relationships/hyperlink" Target="https://cordis.europa.eu/article/id/411601-another-milestone-reached-with-the-1st-panosc-annual-meeting" TargetMode="External"/><Relationship Id="rId82" Type="http://schemas.openxmlformats.org/officeDocument/2006/relationships/hyperlink" Target="https://twitter.com/Panosc_eu/status/1171328054758690817" TargetMode="External"/><Relationship Id="rId83" Type="http://schemas.openxmlformats.org/officeDocument/2006/relationships/hyperlink" Target="https://twitter.com/Panosc_eu/status/1181141700682620929" TargetMode="External"/><Relationship Id="rId84" Type="http://schemas.openxmlformats.org/officeDocument/2006/relationships/hyperlink" Target="https://twitter.com/Panosc_eu/status/1189473203133001729" TargetMode="External"/><Relationship Id="rId85" Type="http://schemas.openxmlformats.org/officeDocument/2006/relationships/hyperlink" Target="https://twitter.com/Panosc_eu/status/1191316378931871744" TargetMode="External"/><Relationship Id="rId86" Type="http://schemas.openxmlformats.org/officeDocument/2006/relationships/hyperlink" Target="https://twitter.com/Panosc_eu/status/1191342736026284038" TargetMode="External"/><Relationship Id="rId87" Type="http://schemas.openxmlformats.org/officeDocument/2006/relationships/hyperlink" Target="https://twitter.com/Panosc_eu/status/1191349069895159808" TargetMode="External"/><Relationship Id="rId88" Type="http://schemas.openxmlformats.org/officeDocument/2006/relationships/hyperlink" Target="https://twitter.com/Panosc_eu/status/1191354759804002304" TargetMode="External"/><Relationship Id="rId89" Type="http://schemas.openxmlformats.org/officeDocument/2006/relationships/hyperlink" Target="https://twitter.com/Panosc_eu/status/1191382899360178177" TargetMode="External"/><Relationship Id="rId110" Type="http://schemas.openxmlformats.org/officeDocument/2006/relationships/hyperlink" Target="https://twitter.com/Panosc_eu/status/1087291293573828608" TargetMode="External"/><Relationship Id="rId111" Type="http://schemas.openxmlformats.org/officeDocument/2006/relationships/hyperlink" Target="https://twitter.com/Panosc_eu/status/1089930176610385920" TargetMode="External"/><Relationship Id="rId112" Type="http://schemas.openxmlformats.org/officeDocument/2006/relationships/hyperlink" Target="https://twitter.com/Panosc_eu/status/1090555890527289344" TargetMode="External"/><Relationship Id="rId113" Type="http://schemas.openxmlformats.org/officeDocument/2006/relationships/hyperlink" Target="https://twitter.com/Panosc_eu/status/1090573879377047553" TargetMode="External"/><Relationship Id="rId114" Type="http://schemas.openxmlformats.org/officeDocument/2006/relationships/hyperlink" Target="https://twitter.com/Panosc_eu/status/1094954319969964033" TargetMode="External"/><Relationship Id="rId115" Type="http://schemas.openxmlformats.org/officeDocument/2006/relationships/hyperlink" Target="https://twitter.com/Panosc_eu/status/1126765358960877568" TargetMode="External"/><Relationship Id="rId116" Type="http://schemas.openxmlformats.org/officeDocument/2006/relationships/hyperlink" Target="https://twitter.com/fkarayan/status/1090590513231732737" TargetMode="External"/><Relationship Id="rId117" Type="http://schemas.openxmlformats.org/officeDocument/2006/relationships/hyperlink" Target="https://www.panosc.eu/wp-content/uploads/2019/05/ESFRI-EOSC_Workshop_30Jan2019_report.pdf" TargetMode="External"/><Relationship Id="rId118" Type="http://schemas.openxmlformats.org/officeDocument/2006/relationships/hyperlink" Target="https://www.panosc.eu/wp-content/uploads/2019/05/20190130-PaNOSC-Overview-ESRFRI-London-1.pdf" TargetMode="External"/><Relationship Id="rId119" Type="http://schemas.openxmlformats.org/officeDocument/2006/relationships/hyperlink" Target="https://www.esfri.eu/esfri-events/esfri-ris-eosc-liaison-workshop?qt-event=1" TargetMode="External"/><Relationship Id="rId150" Type="http://schemas.openxmlformats.org/officeDocument/2006/relationships/hyperlink" Target="https://twitter.com/Panosc_eu/status/1171744184438525952" TargetMode="External"/><Relationship Id="rId151" Type="http://schemas.openxmlformats.org/officeDocument/2006/relationships/hyperlink" Target="https://twitter.com/Panosc_eu/status/1171762753696075776" TargetMode="External"/><Relationship Id="rId152" Type="http://schemas.openxmlformats.org/officeDocument/2006/relationships/hyperlink" Target="https://indico.desy.de/indico/event/23649/timetable/" TargetMode="External"/><Relationship Id="rId10" Type="http://schemas.openxmlformats.org/officeDocument/2006/relationships/hyperlink" Target="https://www.youtube.com/watch?v=3HgnIe1Xu8I&amp;t=2s" TargetMode="External"/><Relationship Id="rId11" Type="http://schemas.openxmlformats.org/officeDocument/2006/relationships/hyperlink" Target="https://www.panosc.eu/news/interview-with-panosc-computational-physicist-aljosa-hafner-on-the-use-and-benefits-of-the-eosc/" TargetMode="External"/><Relationship Id="rId12" Type="http://schemas.openxmlformats.org/officeDocument/2006/relationships/hyperlink" Target="https://www.ceric-eric.eu/2019/10/08/interview-with-panosc-computational-physicist-aljosa-hafner-on-the-use-and-benefits-of-the-eosc/" TargetMode="External"/><Relationship Id="rId13" Type="http://schemas.openxmlformats.org/officeDocument/2006/relationships/hyperlink" Target="https://www.youtube.com/watch?v=hQfmeMbvRjs" TargetMode="External"/><Relationship Id="rId14" Type="http://schemas.openxmlformats.org/officeDocument/2006/relationships/hyperlink" Target="https://twitter.com/Panosc_eu/status/1181505137623351296" TargetMode="External"/><Relationship Id="rId15" Type="http://schemas.openxmlformats.org/officeDocument/2006/relationships/hyperlink" Target="https://www.youtube.com/watch?v=hQfmeMbvRjs&amp;t=10s" TargetMode="External"/><Relationship Id="rId16" Type="http://schemas.openxmlformats.org/officeDocument/2006/relationships/hyperlink" Target="https://www.panosc.eu/news/video-interview-with-dr-alessa-gambardella-on-the-advantages-of-the-eosc-for-cultural-heritage-science/" TargetMode="External"/><Relationship Id="rId17" Type="http://schemas.openxmlformats.org/officeDocument/2006/relationships/hyperlink" Target="https://www.youtube.com/watch?v=1jd_qDorJL4" TargetMode="External"/><Relationship Id="rId18" Type="http://schemas.openxmlformats.org/officeDocument/2006/relationships/hyperlink" Target="https://twitter.com/Panosc_eu/status/1196432525444472833" TargetMode="External"/><Relationship Id="rId19" Type="http://schemas.openxmlformats.org/officeDocument/2006/relationships/hyperlink" Target="https://cordis.europa.eu/article/id/411602-video-interview-with-dr-alessa-gambardella-on-the-advantages-the-eosc-could-bring-to-research" TargetMode="External"/><Relationship Id="rId153" Type="http://schemas.openxmlformats.org/officeDocument/2006/relationships/hyperlink" Target="https://www.panosc.eu/news/first-panosc-publication-released-at-icalepcs19/" TargetMode="External"/><Relationship Id="rId154" Type="http://schemas.openxmlformats.org/officeDocument/2006/relationships/hyperlink" Target="https://cordis.europa.eu/article/id/410194-material-from-the-panosc-jupyter-workshop-at-icalepcs-2019-now-online" TargetMode="External"/><Relationship Id="rId155" Type="http://schemas.openxmlformats.org/officeDocument/2006/relationships/hyperlink" Target="https://cordis.europa.eu/article/id/411604-first-panosc-publication-released-at-icalepcs19" TargetMode="External"/><Relationship Id="rId156" Type="http://schemas.openxmlformats.org/officeDocument/2006/relationships/hyperlink" Target="https://twitter.com/ProfCompMod/status/1180132990057406470" TargetMode="External"/><Relationship Id="rId157" Type="http://schemas.openxmlformats.org/officeDocument/2006/relationships/hyperlink" Target="https://twitter.com/Panosc_eu/status/1181118621906558976" TargetMode="External"/><Relationship Id="rId158" Type="http://schemas.openxmlformats.org/officeDocument/2006/relationships/hyperlink" Target="https://twitter.com/tostri/status/1181603087141736449" TargetMode="External"/><Relationship Id="rId159" Type="http://schemas.openxmlformats.org/officeDocument/2006/relationships/hyperlink" Target="https://twitter.com/Panosc_eu/status/1182205130592178176" TargetMode="External"/><Relationship Id="rId190" Type="http://schemas.openxmlformats.org/officeDocument/2006/relationships/theme" Target="theme/theme1.xml"/><Relationship Id="rId50" Type="http://schemas.openxmlformats.org/officeDocument/2006/relationships/hyperlink" Target="https://cordis.europa.eu/news/rcn/130504/en" TargetMode="External"/><Relationship Id="rId51" Type="http://schemas.openxmlformats.org/officeDocument/2006/relationships/hyperlink" Target="https://indico.esrf.fr/indico/event/19/timetable/" TargetMode="External"/><Relationship Id="rId52" Type="http://schemas.openxmlformats.org/officeDocument/2006/relationships/hyperlink" Target="https://www.panosc.eu/news/the-esrf-welcomed-the-1st-oasys-school/" TargetMode="External"/><Relationship Id="rId53" Type="http://schemas.openxmlformats.org/officeDocument/2006/relationships/hyperlink" Target="https://www.ceric-eric.eu/2019/05/17/available-online-the-training-material-from-the-1st-panosc-oasys-school/" TargetMode="External"/><Relationship Id="rId54" Type="http://schemas.openxmlformats.org/officeDocument/2006/relationships/hyperlink" Target="https://twitter.com/Panosc_eu/status/1111291503844958209" TargetMode="External"/><Relationship Id="rId55" Type="http://schemas.openxmlformats.org/officeDocument/2006/relationships/hyperlink" Target="https://twitter.com/Panosc_eu/status/1130880531116240896" TargetMode="External"/><Relationship Id="rId56" Type="http://schemas.openxmlformats.org/officeDocument/2006/relationships/hyperlink" Target="https://cordis.europa.eu/article/id/125660-the-esrf-welcomed-the-1st-oasys-school" TargetMode="External"/><Relationship Id="rId57" Type="http://schemas.openxmlformats.org/officeDocument/2006/relationships/hyperlink" Target="https://github.com/oasys-kit/oasys_school" TargetMode="External"/><Relationship Id="rId58" Type="http://schemas.openxmlformats.org/officeDocument/2006/relationships/hyperlink" Target="https://www.panosc.eu/news/panosc-wp3-kicked-off-at-the-european-spallation-source/" TargetMode="External"/><Relationship Id="rId59" Type="http://schemas.openxmlformats.org/officeDocument/2006/relationships/hyperlink" Target="https://cordis.europa.eu/article/id/125657-panosc-wp3-kicked-off-at-the-european-spallation-source" TargetMode="External"/><Relationship Id="rId90" Type="http://schemas.openxmlformats.org/officeDocument/2006/relationships/hyperlink" Target="https://twitter.com/Panosc_eu/status/1191397256597032970" TargetMode="External"/><Relationship Id="rId91" Type="http://schemas.openxmlformats.org/officeDocument/2006/relationships/hyperlink" Target="https://twitter.com/Panosc_eu/status/1191614814990295042" TargetMode="External"/><Relationship Id="rId92" Type="http://schemas.openxmlformats.org/officeDocument/2006/relationships/hyperlink" Target="https://twitter.com/Panosc_eu/status/1191661327732871168" TargetMode="External"/><Relationship Id="rId93" Type="http://schemas.openxmlformats.org/officeDocument/2006/relationships/hyperlink" Target="https://twitter.com/Panosc_eu/status/1191661344438865920" TargetMode="External"/><Relationship Id="rId94" Type="http://schemas.openxmlformats.org/officeDocument/2006/relationships/hyperlink" Target="https://twitter.com/tostri/status/1191662782934142977" TargetMode="External"/><Relationship Id="rId95" Type="http://schemas.openxmlformats.org/officeDocument/2006/relationships/hyperlink" Target="https://twitter.com/Panosc_eu/status/1191710873968136192" TargetMode="External"/><Relationship Id="rId96" Type="http://schemas.openxmlformats.org/officeDocument/2006/relationships/hyperlink" Target="https://twitter.com/Panosc_eu/status/1192030091867496448" TargetMode="External"/><Relationship Id="rId97" Type="http://schemas.openxmlformats.org/officeDocument/2006/relationships/hyperlink" Target="https://twitter.com/Panosc_eu/status/1192076243660869632" TargetMode="External"/><Relationship Id="rId98" Type="http://schemas.openxmlformats.org/officeDocument/2006/relationships/hyperlink" Target="https://twitter.com/andy_gotz/status/1192378929291636736" TargetMode="External"/><Relationship Id="rId99" Type="http://schemas.openxmlformats.org/officeDocument/2006/relationships/hyperlink" Target="https://twitter.com/Panosc_eu/status/1192436009339887618" TargetMode="External"/><Relationship Id="rId120" Type="http://schemas.openxmlformats.org/officeDocument/2006/relationships/hyperlink" Target="https://www.panosc.eu/news/panosc-at-the-escape-kick-off-meeting/" TargetMode="External"/><Relationship Id="rId121" Type="http://schemas.openxmlformats.org/officeDocument/2006/relationships/hyperlink" Target="https://twitter.com/JBodera/status/1093494836102078465" TargetMode="External"/><Relationship Id="rId122" Type="http://schemas.openxmlformats.org/officeDocument/2006/relationships/hyperlink" Target="https://www.slideshare.net/ESCAPE3/escape-kickoff-meeting-welcome-feb-2019" TargetMode="External"/><Relationship Id="rId123" Type="http://schemas.openxmlformats.org/officeDocument/2006/relationships/hyperlink" Target="https://www.panosc.eu/news/fostered-collaboration-with-other-eosc-clusters-at-the-fairsfair-kick-off-meeting/" TargetMode="External"/><Relationship Id="rId124" Type="http://schemas.openxmlformats.org/officeDocument/2006/relationships/hyperlink" Target="https://twitter.com/Panosc_eu/status/1106191226951397376" TargetMode="External"/><Relationship Id="rId125" Type="http://schemas.openxmlformats.org/officeDocument/2006/relationships/hyperlink" Target="https://www.panosc.eu/news/pan-facilities-challenges-and-opportunities-showcased-at-the-eosc-hub-week-2019/" TargetMode="External"/><Relationship Id="rId126" Type="http://schemas.openxmlformats.org/officeDocument/2006/relationships/hyperlink" Target="https://twitter.com/Panosc_eu/status/1093202915379032064" TargetMode="External"/><Relationship Id="rId127" Type="http://schemas.openxmlformats.org/officeDocument/2006/relationships/hyperlink" Target="https://twitter.com/Panosc_eu/status/1093202917639753731" TargetMode="External"/><Relationship Id="rId128" Type="http://schemas.openxmlformats.org/officeDocument/2006/relationships/hyperlink" Target="https://twitter.com/Panosc_eu/status/1105106886968467457" TargetMode="External"/><Relationship Id="rId129" Type="http://schemas.openxmlformats.org/officeDocument/2006/relationships/hyperlink" Target="https://twitter.com/Panosc_eu/status/1108667710685265920" TargetMode="External"/><Relationship Id="rId160" Type="http://schemas.openxmlformats.org/officeDocument/2006/relationships/hyperlink" Target="https://twitter.com/Panosc_eu/status/1182242271191867392" TargetMode="External"/><Relationship Id="rId161" Type="http://schemas.openxmlformats.org/officeDocument/2006/relationships/hyperlink" Target="https://indico.desy.de/indico/event/23354/" TargetMode="External"/><Relationship Id="rId162" Type="http://schemas.openxmlformats.org/officeDocument/2006/relationships/hyperlink" Target="http://icalepcs2019.vrws.de/papers/tubpl02.pdf" TargetMode="External"/><Relationship Id="rId20" Type="http://schemas.openxmlformats.org/officeDocument/2006/relationships/hyperlink" Target="https://www.youtube.com/watch?v=1jd_qDorJL4&amp;t=1s" TargetMode="External"/><Relationship Id="rId21" Type="http://schemas.openxmlformats.org/officeDocument/2006/relationships/hyperlink" Target="https://www.panosc.eu/news/another-milestone-reached-with-the-1st-panosc-annual-meeting/" TargetMode="External"/><Relationship Id="rId22" Type="http://schemas.openxmlformats.org/officeDocument/2006/relationships/hyperlink" Target="https://www.youtube.com/watch?v=Qtv0ZALcxl0" TargetMode="External"/><Relationship Id="rId23" Type="http://schemas.openxmlformats.org/officeDocument/2006/relationships/hyperlink" Target="https://twitter.com/Panosc_eu/status/1197830931337351168" TargetMode="External"/><Relationship Id="rId24" Type="http://schemas.openxmlformats.org/officeDocument/2006/relationships/hyperlink" Target="https://cordis.europa.eu/article/id/411601-another-milestone-reached-with-the-1st-panosc-annual-meeting/pl" TargetMode="External"/><Relationship Id="rId25" Type="http://schemas.openxmlformats.org/officeDocument/2006/relationships/hyperlink" Target="https://www.youtube.com/watch?v=Qtv0ZALcxl0&amp;t=12s" TargetMode="External"/><Relationship Id="rId26" Type="http://schemas.openxmlformats.org/officeDocument/2006/relationships/hyperlink" Target="https://www.panosc.eu/news/interview-with-panosc-coordinator-andy-gotz-on-panosc-contribution-to-the-eosc/" TargetMode="External"/><Relationship Id="rId27" Type="http://schemas.openxmlformats.org/officeDocument/2006/relationships/hyperlink" Target="https://www.youtube.com/watch?v=Vn0Gb6nHRyw" TargetMode="External"/><Relationship Id="rId28" Type="http://schemas.openxmlformats.org/officeDocument/2006/relationships/hyperlink" Target="https://twitter.com/Panosc_eu/status/1205127812786663425" TargetMode="External"/><Relationship Id="rId29" Type="http://schemas.openxmlformats.org/officeDocument/2006/relationships/hyperlink" Target="https://twitter.com/Panosc_eu/status/1205127822571954176" TargetMode="External"/><Relationship Id="rId163" Type="http://schemas.openxmlformats.org/officeDocument/2006/relationships/hyperlink" Target="https://www.panosc.eu/news/first-panosc-publication-released-at-icalepcs19/" TargetMode="External"/><Relationship Id="rId164" Type="http://schemas.openxmlformats.org/officeDocument/2006/relationships/hyperlink" Target="https://twitter.com/SSHOpenCloud/status/1176886583179522049" TargetMode="External"/><Relationship Id="rId165" Type="http://schemas.openxmlformats.org/officeDocument/2006/relationships/hyperlink" Target="https://twitter.com/SSHOpenCloud/status/1186178813341917184" TargetMode="External"/><Relationship Id="rId166" Type="http://schemas.openxmlformats.org/officeDocument/2006/relationships/hyperlink" Target="https://twitter.com/Panosc_eu/status/1186253004682518528" TargetMode="External"/><Relationship Id="rId167" Type="http://schemas.openxmlformats.org/officeDocument/2006/relationships/hyperlink" Target="https://twitter.com/Panosc_eu/status/1186622314789642247" TargetMode="External"/><Relationship Id="rId168" Type="http://schemas.openxmlformats.org/officeDocument/2006/relationships/hyperlink" Target="https://twitter.com/danielsalvat/status/1196334023410405377" TargetMode="External"/><Relationship Id="rId169" Type="http://schemas.openxmlformats.org/officeDocument/2006/relationships/hyperlink" Target="https://twitter.com/Panosc_eu/status/1196389598823436288" TargetMode="External"/><Relationship Id="rId60" Type="http://schemas.openxmlformats.org/officeDocument/2006/relationships/hyperlink" Target="https://twitter.com/tostri/status/1131530754549325825" TargetMode="External"/><Relationship Id="rId61" Type="http://schemas.openxmlformats.org/officeDocument/2006/relationships/hyperlink" Target="https://twitter.com/Panosc_eu/status/1156505623720341506" TargetMode="External"/><Relationship Id="rId62" Type="http://schemas.openxmlformats.org/officeDocument/2006/relationships/hyperlink" Target="https://github.com/panosc-eu/panosc/blob/master/Work%20Packages/WP3%20Data%20catalogue%20services/Minutes/20190523PaNOSCWP3Kick-OffMeeting.md" TargetMode="External"/><Relationship Id="rId63" Type="http://schemas.openxmlformats.org/officeDocument/2006/relationships/hyperlink" Target="https://www.panosc.eu/wp-content/uploads/2019/07/PaNOSC_wp3.pdf" TargetMode="External"/><Relationship Id="rId64" Type="http://schemas.openxmlformats.org/officeDocument/2006/relationships/hyperlink" Target="https://www.panosc.eu/news/kick-off-meeting-of-panosc-wp4-hosted-at-euxfel/" TargetMode="External"/><Relationship Id="rId65" Type="http://schemas.openxmlformats.org/officeDocument/2006/relationships/hyperlink" Target="https://cordis.europa.eu/article/id/406920-kick-off-meeting-of-panosc-wp4-hosted-at-euxfel" TargetMode="External"/><Relationship Id="rId66" Type="http://schemas.openxmlformats.org/officeDocument/2006/relationships/hyperlink" Target="https://twitter.com/Panosc_eu/status/1168546588215709705" TargetMode="External"/><Relationship Id="rId67" Type="http://schemas.openxmlformats.org/officeDocument/2006/relationships/hyperlink" Target="https://twitter.com/ProfCompMod/status/1168512923016318977" TargetMode="External"/><Relationship Id="rId68" Type="http://schemas.openxmlformats.org/officeDocument/2006/relationships/hyperlink" Target="https://www.panosc.eu/events/register-now-to-the-hdf5-european-workshop-for-science-and-industry/" TargetMode="External"/><Relationship Id="rId69" Type="http://schemas.openxmlformats.org/officeDocument/2006/relationships/hyperlink" Target="https://cordis.europa.eu/event/id/147341-register-now-to-the-hdf5-european-workshop-for-science-and-industry" TargetMode="External"/><Relationship Id="rId130" Type="http://schemas.openxmlformats.org/officeDocument/2006/relationships/hyperlink" Target="https://twitter.com/Panosc_eu/status/1115929401617727489" TargetMode="External"/><Relationship Id="rId131" Type="http://schemas.openxmlformats.org/officeDocument/2006/relationships/hyperlink" Target="https://twitter.com/Panosc_eu/status/1116002975498031104" TargetMode="External"/><Relationship Id="rId132" Type="http://schemas.openxmlformats.org/officeDocument/2006/relationships/hyperlink" Target="https://twitter.com/Panosc_eu/status/1118884868455370752" TargetMode="External"/><Relationship Id="rId133" Type="http://schemas.openxmlformats.org/officeDocument/2006/relationships/hyperlink" Target="https://www.panosc.eu/wp-content/uploads/2019/07/PERRIN_20190417_PaNfacilities_ChallengesAndOpportunities.pdf" TargetMode="External"/><Relationship Id="rId134" Type="http://schemas.openxmlformats.org/officeDocument/2006/relationships/hyperlink" Target="https://www.eosc-hub.eu/events/eosc-hub-week-2019/programme/services-support-fair-data" TargetMode="External"/><Relationship Id="rId135" Type="http://schemas.openxmlformats.org/officeDocument/2006/relationships/hyperlink" Target="https://www.panosc.eu/news/fruitful-exchanges-of-knowledge-and-expertise-at-the-egi-conference/" TargetMode="External"/><Relationship Id="rId136" Type="http://schemas.openxmlformats.org/officeDocument/2006/relationships/hyperlink" Target="https://twitter.com/Panosc_eu/status/1126060501027512320" TargetMode="External"/><Relationship Id="rId137" Type="http://schemas.openxmlformats.org/officeDocument/2006/relationships/hyperlink" Target="https://www.panosc.eu/wp-content/uploads/2019/07/PaNOSC_20190507_UseCases_Hall-Perrin-LeBrouster.pdf" TargetMode="External"/><Relationship Id="rId138" Type="http://schemas.openxmlformats.org/officeDocument/2006/relationships/hyperlink" Target="https://www.panosc.eu/news/closer-links-between-panosc-and-expands-established-at-the-leaps-it-meeting/" TargetMode="External"/><Relationship Id="rId139" Type="http://schemas.openxmlformats.org/officeDocument/2006/relationships/hyperlink" Target="https://cordis.europa.eu/article/id/125659-closer-links-between-panosc-and-expands-established-at-the-leapsit-meeting" TargetMode="External"/><Relationship Id="rId170" Type="http://schemas.openxmlformats.org/officeDocument/2006/relationships/hyperlink" Target="https://twitter.com/andy_gotz/status/1219893094084227073" TargetMode="External"/><Relationship Id="rId171" Type="http://schemas.openxmlformats.org/officeDocument/2006/relationships/hyperlink" Target="https://twitter.com/andy_gotz/status/1220037807160414208" TargetMode="External"/><Relationship Id="rId172" Type="http://schemas.openxmlformats.org/officeDocument/2006/relationships/hyperlink" Target="https://webcast.in2p3.fr/video/panosc-the-photon-and-neutron-open-science-cloud" TargetMode="External"/><Relationship Id="rId30" Type="http://schemas.openxmlformats.org/officeDocument/2006/relationships/hyperlink" Target="https://www.youtube.com/watch?v=Vn0Gb6nHRyw" TargetMode="External"/><Relationship Id="rId31" Type="http://schemas.openxmlformats.org/officeDocument/2006/relationships/hyperlink" Target="https://www.panosc.eu/news/h2020-project-panosc-officially-started-to-contribute-making-fair-data-a-reality/" TargetMode="External"/><Relationship Id="rId32" Type="http://schemas.openxmlformats.org/officeDocument/2006/relationships/hyperlink" Target="https://indico.esrf.fr/indico/event/19/" TargetMode="External"/><Relationship Id="rId33" Type="http://schemas.openxmlformats.org/officeDocument/2006/relationships/hyperlink" Target="https://www.ceric-eric.eu/2018/12/17/h2020-project-panosc-officially-started-to-contribute-making-fair-data-a-reality/" TargetMode="External"/><Relationship Id="rId34" Type="http://schemas.openxmlformats.org/officeDocument/2006/relationships/hyperlink" Target="http://www.esrf.eu/home/news/general/content-news/general/h2020-project-panosc-officially-started.html" TargetMode="External"/><Relationship Id="rId35" Type="http://schemas.openxmlformats.org/officeDocument/2006/relationships/hyperlink" Target="https://eli-laser.eu/news/h2020-project-panosc-officially-started-to-contribute-making-fair-data-a-reality/" TargetMode="External"/><Relationship Id="rId36" Type="http://schemas.openxmlformats.org/officeDocument/2006/relationships/hyperlink" Target="https://www.egi.eu/news/h2020-project-panosc-officially-started-to-contribute-making-fair-data-a-reality/" TargetMode="External"/><Relationship Id="rId37" Type="http://schemas.openxmlformats.org/officeDocument/2006/relationships/hyperlink" Target="https://europeanspallationsource.se/article/2018/12/21/PaNOSC-project" TargetMode="External"/><Relationship Id="rId38" Type="http://schemas.openxmlformats.org/officeDocument/2006/relationships/hyperlink" Target="https://lightsources.org/2018/12/19/h2020-project-panosc-officially-started/" TargetMode="External"/><Relationship Id="rId39" Type="http://schemas.openxmlformats.org/officeDocument/2006/relationships/hyperlink" Target="https://www.leaps-initiative.eu/news/h2020_project_panosc/" TargetMode="External"/><Relationship Id="rId173" Type="http://schemas.openxmlformats.org/officeDocument/2006/relationships/hyperlink" Target="https://indico.in2p3.fr/event/20051/overview" TargetMode="External"/><Relationship Id="rId174" Type="http://schemas.openxmlformats.org/officeDocument/2006/relationships/hyperlink" Target="https://mailchi.mp/f77b0cad9541/ceric-newsletter-no-19-october-4647301" TargetMode="External"/><Relationship Id="rId175" Type="http://schemas.openxmlformats.org/officeDocument/2006/relationships/hyperlink" Target="https://mailchi.mp/ccb1226fd1ee/elines-newsletter-2318145" TargetMode="External"/><Relationship Id="rId176" Type="http://schemas.openxmlformats.org/officeDocument/2006/relationships/hyperlink" Target="https://www.panosc.eu/news/openpmd-standard-for-simulation-data-and-metadata-further-developed-in-panosc-wp5/" TargetMode="External"/><Relationship Id="rId177" Type="http://schemas.openxmlformats.org/officeDocument/2006/relationships/hyperlink" Target="https://cordis.europa.eu/article/id/413169-openpmd-standard-for-simulation-data-and-metadata-further-developed-in-panosc-wp5" TargetMode="External"/><Relationship Id="rId178" Type="http://schemas.openxmlformats.org/officeDocument/2006/relationships/hyperlink" Target="https://twitter.com/Panosc_eu/status/1205488570468884482" TargetMode="External"/><Relationship Id="rId179" Type="http://schemas.openxmlformats.org/officeDocument/2006/relationships/hyperlink" Target="https://www.panosc.eu/news/published-the-report-on-current-technical-elements-of-data-analysis-at-panosc-partner-sites/" TargetMode="External"/><Relationship Id="rId70" Type="http://schemas.openxmlformats.org/officeDocument/2006/relationships/hyperlink" Target="https://twitter.com/Panosc_eu/status/1151168803801391104" TargetMode="External"/><Relationship Id="rId71" Type="http://schemas.openxmlformats.org/officeDocument/2006/relationships/hyperlink" Target="https://www.panosc.eu/events/panosc-wp3-workshop-at-ill/" TargetMode="External"/><Relationship Id="rId72" Type="http://schemas.openxmlformats.org/officeDocument/2006/relationships/hyperlink" Target="https://workshops.ill.fr/event/218/" TargetMode="External"/><Relationship Id="rId73" Type="http://schemas.openxmlformats.org/officeDocument/2006/relationships/hyperlink" Target="https://cordis.europa.eu/event/id/147445-panosc-wp3-workshop-at-ill" TargetMode="External"/><Relationship Id="rId74" Type="http://schemas.openxmlformats.org/officeDocument/2006/relationships/hyperlink" Target="https://twitter.com/Panosc_eu/status/1174249255231479810" TargetMode="External"/><Relationship Id="rId75" Type="http://schemas.openxmlformats.org/officeDocument/2006/relationships/hyperlink" Target="https://workshops.ill.fr/event/218/contributions/" TargetMode="External"/><Relationship Id="rId76" Type="http://schemas.openxmlformats.org/officeDocument/2006/relationships/hyperlink" Target="https://twitter.com/andy_gotz/status/1174683451162800129" TargetMode="External"/><Relationship Id="rId77" Type="http://schemas.openxmlformats.org/officeDocument/2006/relationships/hyperlink" Target="https://www.panosc.eu/events/1st-panosc-annual-meeting/" TargetMode="External"/><Relationship Id="rId78" Type="http://schemas.openxmlformats.org/officeDocument/2006/relationships/hyperlink" Target="https://www.panosc.eu/news/another-milestone-reached-with-the-1st-panosc-annual-meeting/" TargetMode="External"/><Relationship Id="rId79" Type="http://schemas.openxmlformats.org/officeDocument/2006/relationships/hyperlink" Target="https://indico.esrf.fr/indico/event/36/over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s://twitter.com/Panosc_eu/status/1192760463186116609" TargetMode="External"/><Relationship Id="rId101" Type="http://schemas.openxmlformats.org/officeDocument/2006/relationships/hyperlink" Target="https://twitter.com/Panosc_eu/status/1197830931337351168" TargetMode="External"/><Relationship Id="rId102" Type="http://schemas.openxmlformats.org/officeDocument/2006/relationships/hyperlink" Target="https://github.com/panosc-eu/panosc/tree/master/Work%20Packages/WP9%20Outreach%20and%20communication/Presentations/1st%20Annual%20Meeting%202019" TargetMode="External"/><Relationship Id="rId103" Type="http://schemas.openxmlformats.org/officeDocument/2006/relationships/hyperlink" Target="https://indico.esrf.fr/indico/event/36/timetable/" TargetMode="External"/><Relationship Id="rId104" Type="http://schemas.openxmlformats.org/officeDocument/2006/relationships/hyperlink" Target="https://www.youtube.com/watch?v=Qtv0ZALcxl0&amp;feature=youtu.be" TargetMode="External"/><Relationship Id="rId105" Type="http://schemas.openxmlformats.org/officeDocument/2006/relationships/hyperlink" Target="https://www.panosc.eu/news/panosc-present-at-laserlab-meeting-on-data-management-and-open-data/" TargetMode="External"/><Relationship Id="rId106" Type="http://schemas.openxmlformats.org/officeDocument/2006/relationships/hyperlink" Target="https://www.laserlab-europe.eu/events-1/laserlab-events/2018/documents-2018/panosc-2013-photon-and-neutron-open-science-cloud-andy-gotz" TargetMode="External"/><Relationship Id="rId107" Type="http://schemas.openxmlformats.org/officeDocument/2006/relationships/hyperlink" Target="https://www.laserlab-europe.eu/events-1/laserlab-events/2018/documents-2018/making-fair-data-a-reality-2013-reflections-on-esrf2019s-experience-andy-gotz" TargetMode="External"/><Relationship Id="rId108" Type="http://schemas.openxmlformats.org/officeDocument/2006/relationships/hyperlink" Target="https://www.laserlab-europe.eu/events-1/laserlab-events/2018/documents-2018/planning-ahead-data-management-at-eli-florian-gliksohn" TargetMode="External"/><Relationship Id="rId109" Type="http://schemas.openxmlformats.org/officeDocument/2006/relationships/hyperlink" Target="https://www.panosc.eu/news/panosc-at-the-esfri-ris-and-eosc-workshop/" TargetMode="Externa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channel/UC7ULx4C4OCbKlpAp0Xtd4wQ" TargetMode="External"/><Relationship Id="rId9" Type="http://schemas.openxmlformats.org/officeDocument/2006/relationships/hyperlink" Target="https://www.panosc.eu/video/" TargetMode="External"/><Relationship Id="rId140" Type="http://schemas.openxmlformats.org/officeDocument/2006/relationships/hyperlink" Target="https://twitter.com/Panosc_eu/status/1133353479081201668" TargetMode="External"/><Relationship Id="rId141" Type="http://schemas.openxmlformats.org/officeDocument/2006/relationships/hyperlink" Target="https://github.com/panosc-eu/panosc/blob/master/Work%20Packages/WP9%20Outreach%20and%20communication/Presentations/PaNOSC_Overview_Status_LEAPs-IT_PSI_May_2019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tta:Documents:DOCS%20CERIC:PROJECTS:PaNOSC:PaNOSC_WPs:PaNOSC_WP9:PaNOSC_TEMPLATES:FinalTEMPLATES:PaNOSC_WordDocs:PaNOSC_word-document_horizont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PaNOSC_word-document_horizontal.dotx</Template>
  <TotalTime>108</TotalTime>
  <Pages>8</Pages>
  <Words>5101</Words>
  <Characters>30459</Characters>
  <Application>Microsoft Macintosh Word</Application>
  <DocSecurity>0</DocSecurity>
  <Lines>1050</Lines>
  <Paragraphs>756</Paragraphs>
  <ScaleCrop>false</ScaleCrop>
  <Company>Elettra Sincrotrone Trieste</Company>
  <LinksUpToDate>false</LinksUpToDate>
  <CharactersWithSpaces>34804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17</cp:revision>
  <dcterms:created xsi:type="dcterms:W3CDTF">2020-01-27T11:35:00Z</dcterms:created>
  <dcterms:modified xsi:type="dcterms:W3CDTF">2020-01-27T17:46:00Z</dcterms:modified>
</cp:coreProperties>
</file>